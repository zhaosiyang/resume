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D7A615" w14:textId="51F8DACC" w:rsidR="00180B0F" w:rsidRPr="00D55103" w:rsidRDefault="00CF1440" w:rsidP="00747791">
      <w:pPr>
        <w:pStyle w:val="Name"/>
        <w:spacing w:after="120"/>
        <w:rPr>
          <w:sz w:val="36"/>
          <w:szCs w:val="36"/>
        </w:rPr>
      </w:pPr>
      <w:r w:rsidRPr="00D55103">
        <w:rPr>
          <w:sz w:val="36"/>
          <w:szCs w:val="36"/>
        </w:rPr>
        <w:t>Siyang ZHAo</w:t>
      </w:r>
      <w:r w:rsidR="00C5545A">
        <w:rPr>
          <w:sz w:val="36"/>
          <w:szCs w:val="36"/>
        </w:rPr>
        <w:t xml:space="preserve"> </w:t>
      </w:r>
      <w:r w:rsidR="007818B9">
        <w:rPr>
          <w:color w:val="808080" w:themeColor="background1" w:themeShade="80"/>
          <w:sz w:val="20"/>
          <w:lang w:eastAsia="zh-CN"/>
        </w:rPr>
        <w:t>SOftware engineer/</w:t>
      </w:r>
      <w:r w:rsidR="00C5545A">
        <w:rPr>
          <w:color w:val="808080" w:themeColor="background1" w:themeShade="80"/>
          <w:sz w:val="20"/>
        </w:rPr>
        <w:t>web</w:t>
      </w:r>
      <w:r w:rsidR="00C5545A" w:rsidRPr="00C5545A">
        <w:rPr>
          <w:color w:val="808080" w:themeColor="background1" w:themeShade="80"/>
          <w:sz w:val="20"/>
        </w:rPr>
        <w:t xml:space="preserve"> Developer</w:t>
      </w:r>
    </w:p>
    <w:p w14:paraId="090B4F58" w14:textId="34A625E1" w:rsidR="001436D8" w:rsidRPr="002274C4" w:rsidRDefault="00CF1440" w:rsidP="005D0706">
      <w:pPr>
        <w:pStyle w:val="ContactInfo"/>
        <w:spacing w:after="0"/>
        <w:rPr>
          <w:sz w:val="16"/>
          <w:szCs w:val="16"/>
        </w:rPr>
      </w:pPr>
      <w:r w:rsidRPr="002274C4">
        <w:rPr>
          <w:sz w:val="16"/>
          <w:szCs w:val="16"/>
        </w:rPr>
        <w:t>(+1</w:t>
      </w:r>
      <w:r w:rsidR="00847C21" w:rsidRPr="002274C4">
        <w:rPr>
          <w:sz w:val="16"/>
          <w:szCs w:val="16"/>
        </w:rPr>
        <w:t xml:space="preserve">) 647-937-5488        </w:t>
      </w:r>
      <w:r w:rsidRPr="002274C4">
        <w:rPr>
          <w:sz w:val="16"/>
          <w:szCs w:val="16"/>
        </w:rPr>
        <w:t xml:space="preserve">kern_zhao@126.com </w:t>
      </w:r>
      <w:r w:rsidR="00847C21" w:rsidRPr="002274C4">
        <w:rPr>
          <w:sz w:val="16"/>
          <w:szCs w:val="16"/>
        </w:rPr>
        <w:t xml:space="preserve">    github.com/</w:t>
      </w:r>
      <w:proofErr w:type="spellStart"/>
      <w:r w:rsidR="00847C21" w:rsidRPr="002274C4">
        <w:rPr>
          <w:sz w:val="16"/>
          <w:szCs w:val="16"/>
        </w:rPr>
        <w:t>zhaosiyang</w:t>
      </w:r>
      <w:proofErr w:type="spellEnd"/>
      <w:r w:rsidR="00E8767A" w:rsidRPr="002274C4">
        <w:rPr>
          <w:sz w:val="16"/>
          <w:szCs w:val="16"/>
        </w:rPr>
        <w:t xml:space="preserve"> </w:t>
      </w:r>
    </w:p>
    <w:p w14:paraId="11EFA309" w14:textId="77777777" w:rsidR="00180B0F" w:rsidRPr="002274C4" w:rsidRDefault="00847C21" w:rsidP="00CA0B7A">
      <w:pPr>
        <w:pStyle w:val="Heading1"/>
        <w:spacing w:before="120" w:after="80"/>
        <w:rPr>
          <w:sz w:val="22"/>
          <w:szCs w:val="21"/>
        </w:rPr>
      </w:pPr>
      <w:r w:rsidRPr="002274C4">
        <w:rPr>
          <w:sz w:val="22"/>
          <w:szCs w:val="21"/>
        </w:rPr>
        <w:t>Skills</w:t>
      </w:r>
    </w:p>
    <w:p w14:paraId="24475404" w14:textId="0F4025ED" w:rsidR="00F061E2" w:rsidRPr="002274C4" w:rsidRDefault="00C2263E" w:rsidP="001F3C81">
      <w:pPr>
        <w:spacing w:after="60" w:line="240" w:lineRule="auto"/>
        <w:rPr>
          <w:color w:val="000000" w:themeColor="text1"/>
          <w:lang w:eastAsia="zh-CN"/>
        </w:rPr>
      </w:pPr>
      <w:r w:rsidRPr="002274C4">
        <w:rPr>
          <w:color w:val="000000" w:themeColor="text1"/>
        </w:rPr>
        <w:t>JavaScript,</w:t>
      </w:r>
      <w:r>
        <w:rPr>
          <w:color w:val="000000" w:themeColor="text1"/>
          <w:lang w:eastAsia="zh-CN"/>
        </w:rPr>
        <w:t xml:space="preserve"> ES6,</w:t>
      </w:r>
      <w:r w:rsidRPr="002274C4">
        <w:rPr>
          <w:color w:val="000000" w:themeColor="text1"/>
          <w:lang w:eastAsia="zh-CN"/>
        </w:rPr>
        <w:t xml:space="preserve"> </w:t>
      </w:r>
      <w:proofErr w:type="spellStart"/>
      <w:r w:rsidRPr="002274C4">
        <w:rPr>
          <w:color w:val="000000" w:themeColor="text1"/>
          <w:lang w:eastAsia="zh-CN"/>
        </w:rPr>
        <w:t>TypeSc</w:t>
      </w:r>
      <w:r w:rsidRPr="002274C4">
        <w:rPr>
          <w:rFonts w:hint="eastAsia"/>
          <w:color w:val="000000" w:themeColor="text1"/>
          <w:lang w:eastAsia="zh-CN"/>
        </w:rPr>
        <w:t>ript</w:t>
      </w:r>
      <w:proofErr w:type="spellEnd"/>
      <w:r w:rsidRPr="002274C4">
        <w:rPr>
          <w:color w:val="000000" w:themeColor="text1"/>
          <w:lang w:eastAsia="zh-CN"/>
        </w:rPr>
        <w:t>,</w:t>
      </w:r>
      <w:r w:rsidRPr="002274C4">
        <w:rPr>
          <w:color w:val="000000" w:themeColor="text1"/>
        </w:rPr>
        <w:t xml:space="preserve"> </w:t>
      </w:r>
      <w:r w:rsidR="00724A6F" w:rsidRPr="002274C4">
        <w:rPr>
          <w:color w:val="000000" w:themeColor="text1"/>
        </w:rPr>
        <w:t>HTML</w:t>
      </w:r>
      <w:r w:rsidR="00724A6F">
        <w:rPr>
          <w:color w:val="000000" w:themeColor="text1"/>
          <w:lang w:eastAsia="zh-CN"/>
        </w:rPr>
        <w:t>,</w:t>
      </w:r>
      <w:r w:rsidR="00724A6F" w:rsidRPr="002274C4">
        <w:rPr>
          <w:color w:val="000000" w:themeColor="text1"/>
        </w:rPr>
        <w:t xml:space="preserve"> CSS</w:t>
      </w:r>
      <w:r w:rsidR="00724A6F">
        <w:rPr>
          <w:color w:val="000000" w:themeColor="text1"/>
        </w:rPr>
        <w:t xml:space="preserve">, </w:t>
      </w:r>
      <w:r w:rsidR="00847C21" w:rsidRPr="002274C4">
        <w:rPr>
          <w:color w:val="000000" w:themeColor="text1"/>
        </w:rPr>
        <w:t>jQuery,</w:t>
      </w:r>
      <w:r w:rsidR="003C2369" w:rsidRPr="002274C4">
        <w:rPr>
          <w:color w:val="000000" w:themeColor="text1"/>
        </w:rPr>
        <w:t xml:space="preserve"> Angular</w:t>
      </w:r>
      <w:r w:rsidR="00E460FB">
        <w:rPr>
          <w:color w:val="000000" w:themeColor="text1"/>
        </w:rPr>
        <w:t>JS</w:t>
      </w:r>
      <w:r w:rsidR="00F148D5" w:rsidRPr="002274C4">
        <w:rPr>
          <w:color w:val="000000" w:themeColor="text1"/>
        </w:rPr>
        <w:t>,</w:t>
      </w:r>
      <w:r w:rsidR="003C2369" w:rsidRPr="002274C4">
        <w:rPr>
          <w:color w:val="000000" w:themeColor="text1"/>
          <w:lang w:eastAsia="zh-CN"/>
        </w:rPr>
        <w:t xml:space="preserve"> Angular2,</w:t>
      </w:r>
      <w:r w:rsidR="00F148D5" w:rsidRPr="002274C4">
        <w:rPr>
          <w:color w:val="000000" w:themeColor="text1"/>
        </w:rPr>
        <w:t xml:space="preserve"> </w:t>
      </w:r>
      <w:proofErr w:type="spellStart"/>
      <w:r w:rsidR="0046597D" w:rsidRPr="002274C4">
        <w:rPr>
          <w:color w:val="000000" w:themeColor="text1"/>
        </w:rPr>
        <w:t>RxJS</w:t>
      </w:r>
      <w:proofErr w:type="spellEnd"/>
      <w:r w:rsidR="0046597D" w:rsidRPr="002274C4">
        <w:rPr>
          <w:color w:val="000000" w:themeColor="text1"/>
        </w:rPr>
        <w:t xml:space="preserve">, </w:t>
      </w:r>
      <w:r w:rsidR="00724A6F">
        <w:rPr>
          <w:color w:val="000000" w:themeColor="text1"/>
        </w:rPr>
        <w:t>redux</w:t>
      </w:r>
      <w:r w:rsidR="00E460FB">
        <w:rPr>
          <w:color w:val="000000" w:themeColor="text1"/>
        </w:rPr>
        <w:t xml:space="preserve">, </w:t>
      </w:r>
      <w:r w:rsidR="00F148D5" w:rsidRPr="002274C4">
        <w:rPr>
          <w:color w:val="000000" w:themeColor="text1"/>
        </w:rPr>
        <w:t xml:space="preserve">MongoDB, </w:t>
      </w:r>
      <w:proofErr w:type="spellStart"/>
      <w:r w:rsidR="00F148D5" w:rsidRPr="002274C4">
        <w:rPr>
          <w:color w:val="000000" w:themeColor="text1"/>
        </w:rPr>
        <w:t>NodeJS</w:t>
      </w:r>
      <w:proofErr w:type="spellEnd"/>
      <w:r w:rsidR="00F148D5" w:rsidRPr="002274C4">
        <w:rPr>
          <w:color w:val="000000" w:themeColor="text1"/>
          <w:lang w:eastAsia="zh-CN"/>
        </w:rPr>
        <w:t>,</w:t>
      </w:r>
      <w:r w:rsidR="007818B9" w:rsidRPr="002274C4">
        <w:rPr>
          <w:color w:val="000000" w:themeColor="text1"/>
          <w:lang w:eastAsia="zh-CN"/>
        </w:rPr>
        <w:t xml:space="preserve"> </w:t>
      </w:r>
      <w:proofErr w:type="spellStart"/>
      <w:r w:rsidR="005E6594">
        <w:rPr>
          <w:color w:val="000000" w:themeColor="text1"/>
          <w:lang w:eastAsia="zh-CN"/>
        </w:rPr>
        <w:t>ExpressJS</w:t>
      </w:r>
      <w:proofErr w:type="spellEnd"/>
      <w:r w:rsidR="005E6594">
        <w:rPr>
          <w:color w:val="000000" w:themeColor="text1"/>
          <w:lang w:eastAsia="zh-CN"/>
        </w:rPr>
        <w:t xml:space="preserve">, </w:t>
      </w:r>
      <w:r w:rsidR="007818B9" w:rsidRPr="002274C4">
        <w:rPr>
          <w:color w:val="000000" w:themeColor="text1"/>
          <w:lang w:eastAsia="zh-CN"/>
        </w:rPr>
        <w:t>AWS,</w:t>
      </w:r>
      <w:r w:rsidR="00F061E2" w:rsidRPr="002274C4">
        <w:rPr>
          <w:color w:val="000000" w:themeColor="text1"/>
        </w:rPr>
        <w:t xml:space="preserve"> </w:t>
      </w:r>
      <w:r w:rsidR="00847C21" w:rsidRPr="002274C4">
        <w:rPr>
          <w:color w:val="000000" w:themeColor="text1"/>
        </w:rPr>
        <w:t xml:space="preserve">Google App Engine, </w:t>
      </w:r>
      <w:r>
        <w:rPr>
          <w:color w:val="000000" w:themeColor="text1"/>
          <w:lang w:eastAsia="zh-CN"/>
        </w:rPr>
        <w:t xml:space="preserve">firebase, </w:t>
      </w:r>
      <w:r w:rsidR="00724A6F" w:rsidRPr="002274C4">
        <w:rPr>
          <w:color w:val="000000" w:themeColor="text1"/>
        </w:rPr>
        <w:t xml:space="preserve">Python, C, </w:t>
      </w:r>
      <w:r w:rsidR="00724A6F">
        <w:rPr>
          <w:color w:val="000000" w:themeColor="text1"/>
          <w:lang w:eastAsia="zh-CN"/>
        </w:rPr>
        <w:t>Java</w:t>
      </w:r>
      <w:r w:rsidR="00724A6F" w:rsidRPr="002274C4">
        <w:rPr>
          <w:color w:val="000000" w:themeColor="text1"/>
        </w:rPr>
        <w:t xml:space="preserve">, </w:t>
      </w:r>
      <w:r w:rsidR="007818B9" w:rsidRPr="002274C4">
        <w:rPr>
          <w:color w:val="000000" w:themeColor="text1"/>
          <w:lang w:eastAsia="zh-CN"/>
        </w:rPr>
        <w:t>Android</w:t>
      </w:r>
      <w:r w:rsidR="00847C21" w:rsidRPr="002274C4">
        <w:rPr>
          <w:color w:val="000000" w:themeColor="text1"/>
        </w:rPr>
        <w:t xml:space="preserve">, </w:t>
      </w:r>
      <w:r w:rsidR="00F061E2" w:rsidRPr="002274C4">
        <w:rPr>
          <w:color w:val="000000" w:themeColor="text1"/>
        </w:rPr>
        <w:t>SQL</w:t>
      </w:r>
      <w:r w:rsidR="00F148D5" w:rsidRPr="002274C4">
        <w:rPr>
          <w:color w:val="000000" w:themeColor="text1"/>
        </w:rPr>
        <w:t xml:space="preserve">, </w:t>
      </w:r>
      <w:r w:rsidR="00F061E2" w:rsidRPr="002274C4">
        <w:rPr>
          <w:color w:val="000000" w:themeColor="text1"/>
        </w:rPr>
        <w:t>Web security</w:t>
      </w:r>
      <w:r w:rsidR="007D3767" w:rsidRPr="002274C4">
        <w:rPr>
          <w:color w:val="000000" w:themeColor="text1"/>
        </w:rPr>
        <w:t xml:space="preserve">, </w:t>
      </w:r>
      <w:r w:rsidR="00E460FB">
        <w:rPr>
          <w:color w:val="000000" w:themeColor="text1"/>
        </w:rPr>
        <w:t xml:space="preserve">Agile SCRUM, </w:t>
      </w:r>
      <w:r w:rsidR="007818B9" w:rsidRPr="002274C4">
        <w:rPr>
          <w:color w:val="000000" w:themeColor="text1"/>
          <w:lang w:eastAsia="zh-CN"/>
        </w:rPr>
        <w:t xml:space="preserve">Machine </w:t>
      </w:r>
      <w:proofErr w:type="gramStart"/>
      <w:r w:rsidR="007818B9" w:rsidRPr="002274C4">
        <w:rPr>
          <w:color w:val="000000" w:themeColor="text1"/>
          <w:lang w:eastAsia="zh-CN"/>
        </w:rPr>
        <w:t>Learning</w:t>
      </w:r>
      <w:r w:rsidR="00F27908">
        <w:rPr>
          <w:color w:val="000000" w:themeColor="text1"/>
        </w:rPr>
        <w:t>(</w:t>
      </w:r>
      <w:proofErr w:type="gramEnd"/>
      <w:r w:rsidR="00F27908">
        <w:rPr>
          <w:color w:val="000000" w:themeColor="text1"/>
        </w:rPr>
        <w:t>in pro</w:t>
      </w:r>
      <w:r w:rsidR="007D3767" w:rsidRPr="002274C4">
        <w:rPr>
          <w:color w:val="000000" w:themeColor="text1"/>
        </w:rPr>
        <w:t>gress)</w:t>
      </w:r>
      <w:bookmarkStart w:id="0" w:name="_GoBack"/>
      <w:bookmarkEnd w:id="0"/>
    </w:p>
    <w:p w14:paraId="4EB69C5B" w14:textId="2269B0A1" w:rsidR="003D73FC" w:rsidRPr="002274C4" w:rsidRDefault="00847C21" w:rsidP="00CA0B7A">
      <w:pPr>
        <w:pStyle w:val="Heading1"/>
        <w:spacing w:before="120" w:after="80"/>
        <w:rPr>
          <w:sz w:val="20"/>
          <w:szCs w:val="21"/>
        </w:rPr>
      </w:pPr>
      <w:r w:rsidRPr="002274C4">
        <w:rPr>
          <w:sz w:val="22"/>
          <w:szCs w:val="21"/>
        </w:rPr>
        <w:t>Projects</w:t>
      </w:r>
      <w:r w:rsidR="00FE668B" w:rsidRPr="002274C4">
        <w:rPr>
          <w:sz w:val="20"/>
          <w:szCs w:val="21"/>
        </w:rPr>
        <w:t xml:space="preserve"> </w:t>
      </w:r>
    </w:p>
    <w:p w14:paraId="1B9697A8" w14:textId="79965A51" w:rsidR="003C2369" w:rsidRPr="002274C4" w:rsidRDefault="003C2369" w:rsidP="003C2369">
      <w:pPr>
        <w:spacing w:after="60" w:line="240" w:lineRule="auto"/>
        <w:rPr>
          <w:sz w:val="15"/>
        </w:rPr>
      </w:pPr>
      <w:r w:rsidRPr="002274C4">
        <w:rPr>
          <w:color w:val="000000" w:themeColor="text1"/>
          <w:lang w:eastAsia="zh-CN"/>
        </w:rPr>
        <w:t>Easy4.0</w:t>
      </w:r>
      <w:r w:rsidRPr="002274C4">
        <w:rPr>
          <w:color w:val="000000" w:themeColor="text1"/>
          <w:lang w:val="en-CA" w:eastAsia="zh-CN"/>
        </w:rPr>
        <w:t xml:space="preserve"> Website and Internal Management System</w:t>
      </w:r>
      <w:r w:rsidRPr="002274C4">
        <w:rPr>
          <w:color w:val="000000" w:themeColor="text1"/>
          <w:lang w:eastAsia="zh-CN"/>
        </w:rPr>
        <w:t xml:space="preserve"> </w:t>
      </w:r>
      <w:r w:rsidRPr="002274C4">
        <w:rPr>
          <w:sz w:val="15"/>
        </w:rPr>
        <w:t>Jun 2016 - Jul 2016</w:t>
      </w:r>
    </w:p>
    <w:p w14:paraId="0B6E2538" w14:textId="4A568610" w:rsidR="003C2369" w:rsidRPr="002274C4" w:rsidRDefault="003C2369" w:rsidP="002274C4">
      <w:pPr>
        <w:pStyle w:val="ListBullet"/>
        <w:spacing w:before="40" w:after="40" w:line="240" w:lineRule="auto"/>
        <w:ind w:left="215" w:hanging="215"/>
        <w:rPr>
          <w:sz w:val="18"/>
        </w:rPr>
      </w:pPr>
      <w:r w:rsidRPr="002274C4">
        <w:rPr>
          <w:sz w:val="18"/>
        </w:rPr>
        <w:t>Company's website which can be dynamically changed by admin</w:t>
      </w:r>
    </w:p>
    <w:p w14:paraId="1813CAC4" w14:textId="26925161" w:rsidR="003C2369" w:rsidRPr="002274C4" w:rsidRDefault="003C2369" w:rsidP="002274C4">
      <w:pPr>
        <w:pStyle w:val="ListBullet"/>
        <w:spacing w:before="40" w:after="40" w:line="240" w:lineRule="auto"/>
        <w:ind w:left="215" w:hanging="215"/>
        <w:rPr>
          <w:sz w:val="18"/>
        </w:rPr>
      </w:pPr>
      <w:r w:rsidRPr="002274C4">
        <w:rPr>
          <w:sz w:val="18"/>
        </w:rPr>
        <w:t>Student registration system which makes it happen that students can register online and admin can manipulate in the portal.</w:t>
      </w:r>
    </w:p>
    <w:p w14:paraId="662B4F69" w14:textId="685FF0AE" w:rsidR="003C2369" w:rsidRPr="002274C4" w:rsidRDefault="003C2369" w:rsidP="002274C4">
      <w:pPr>
        <w:pStyle w:val="ListBullet"/>
        <w:spacing w:before="40" w:after="40" w:line="240" w:lineRule="auto"/>
        <w:ind w:left="215" w:hanging="215"/>
        <w:rPr>
          <w:sz w:val="18"/>
        </w:rPr>
      </w:pPr>
      <w:r w:rsidRPr="002274C4">
        <w:rPr>
          <w:sz w:val="18"/>
        </w:rPr>
        <w:t xml:space="preserve">Check out the website at </w:t>
      </w:r>
      <w:hyperlink r:id="rId8" w:history="1">
        <w:r w:rsidR="00E8767A" w:rsidRPr="002274C4">
          <w:rPr>
            <w:rStyle w:val="Hyperlink"/>
            <w:sz w:val="18"/>
          </w:rPr>
          <w:t>http://easy-four.com/</w:t>
        </w:r>
      </w:hyperlink>
      <w:r w:rsidR="00E8767A" w:rsidRPr="002274C4">
        <w:rPr>
          <w:sz w:val="18"/>
        </w:rPr>
        <w:t>(admin not accessible due to the product already in production)</w:t>
      </w:r>
    </w:p>
    <w:p w14:paraId="45C56130" w14:textId="77777777" w:rsidR="00E8767A" w:rsidRPr="002274C4" w:rsidRDefault="00E8767A" w:rsidP="00E8767A">
      <w:pPr>
        <w:spacing w:after="60" w:line="240" w:lineRule="auto"/>
        <w:rPr>
          <w:sz w:val="15"/>
          <w:lang w:eastAsia="zh-CN"/>
        </w:rPr>
      </w:pPr>
      <w:proofErr w:type="spellStart"/>
      <w:r w:rsidRPr="002274C4">
        <w:rPr>
          <w:color w:val="000000" w:themeColor="text1"/>
          <w:lang w:eastAsia="zh-CN"/>
        </w:rPr>
        <w:t>PracticeCactus</w:t>
      </w:r>
      <w:proofErr w:type="spellEnd"/>
      <w:r w:rsidRPr="002274C4">
        <w:rPr>
          <w:color w:val="000000" w:themeColor="text1"/>
          <w:lang w:eastAsia="zh-CN"/>
        </w:rPr>
        <w:t xml:space="preserve"> </w:t>
      </w:r>
      <w:r w:rsidRPr="002274C4">
        <w:rPr>
          <w:sz w:val="15"/>
        </w:rPr>
        <w:t>Jul 2016 - Present</w:t>
      </w:r>
    </w:p>
    <w:p w14:paraId="67652659" w14:textId="77777777" w:rsidR="002274C4" w:rsidRDefault="00E8767A" w:rsidP="002274C4">
      <w:pPr>
        <w:pStyle w:val="ListBullet"/>
        <w:spacing w:before="40" w:after="40" w:line="240" w:lineRule="auto"/>
        <w:ind w:left="215" w:hanging="215"/>
        <w:rPr>
          <w:sz w:val="18"/>
        </w:rPr>
      </w:pPr>
      <w:r w:rsidRPr="002274C4">
        <w:rPr>
          <w:sz w:val="18"/>
        </w:rPr>
        <w:t>An Android and Web app aiming to help piano teachers manage their students and track progress</w:t>
      </w:r>
    </w:p>
    <w:p w14:paraId="7589E28E" w14:textId="0E96D3FC" w:rsidR="00E8767A" w:rsidRPr="002274C4" w:rsidRDefault="002274C4" w:rsidP="002274C4">
      <w:pPr>
        <w:pStyle w:val="ListBullet"/>
        <w:spacing w:before="40" w:after="40" w:line="240" w:lineRule="auto"/>
        <w:ind w:left="215" w:hanging="215"/>
        <w:rPr>
          <w:sz w:val="18"/>
        </w:rPr>
      </w:pPr>
      <w:r>
        <w:rPr>
          <w:sz w:val="18"/>
        </w:rPr>
        <w:t>Build a Facebook-like community specially for piano learning groups.</w:t>
      </w:r>
      <w:r w:rsidR="00E8767A" w:rsidRPr="002274C4">
        <w:rPr>
          <w:sz w:val="18"/>
        </w:rPr>
        <w:t xml:space="preserve"> </w:t>
      </w:r>
    </w:p>
    <w:p w14:paraId="29386138" w14:textId="05571503" w:rsidR="00F148D5" w:rsidRPr="002274C4" w:rsidRDefault="00F148D5" w:rsidP="00C5545A">
      <w:pPr>
        <w:spacing w:after="60" w:line="240" w:lineRule="auto"/>
        <w:rPr>
          <w:color w:val="000000" w:themeColor="text1"/>
          <w:lang w:eastAsia="zh-CN"/>
        </w:rPr>
      </w:pPr>
      <w:proofErr w:type="spellStart"/>
      <w:r w:rsidRPr="002274C4">
        <w:rPr>
          <w:color w:val="000000" w:themeColor="text1"/>
          <w:lang w:eastAsia="zh-CN"/>
        </w:rPr>
        <w:t>OnMyFeet</w:t>
      </w:r>
      <w:proofErr w:type="spellEnd"/>
      <w:r w:rsidR="009B7C57" w:rsidRPr="002274C4">
        <w:rPr>
          <w:color w:val="000000" w:themeColor="text1"/>
          <w:lang w:eastAsia="zh-CN"/>
        </w:rPr>
        <w:t xml:space="preserve"> </w:t>
      </w:r>
      <w:r w:rsidR="009B7C57" w:rsidRPr="002274C4">
        <w:rPr>
          <w:sz w:val="15"/>
        </w:rPr>
        <w:t xml:space="preserve">Jan 2016 - </w:t>
      </w:r>
      <w:r w:rsidR="00C2263E">
        <w:rPr>
          <w:sz w:val="15"/>
          <w:lang w:eastAsia="zh-CN"/>
        </w:rPr>
        <w:t>May 2016</w:t>
      </w:r>
    </w:p>
    <w:p w14:paraId="4F88688B" w14:textId="4CC85A16" w:rsidR="009B7C57" w:rsidRPr="002274C4" w:rsidRDefault="009B7C57" w:rsidP="002274C4">
      <w:pPr>
        <w:pStyle w:val="ListBullet"/>
        <w:spacing w:before="40" w:after="40" w:line="240" w:lineRule="auto"/>
        <w:ind w:left="215" w:hanging="215"/>
        <w:rPr>
          <w:sz w:val="18"/>
        </w:rPr>
      </w:pPr>
      <w:r w:rsidRPr="002274C4">
        <w:rPr>
          <w:rFonts w:hint="eastAsia"/>
          <w:sz w:val="18"/>
        </w:rPr>
        <w:t>iOS</w:t>
      </w:r>
      <w:r w:rsidRPr="002274C4">
        <w:rPr>
          <w:sz w:val="18"/>
        </w:rPr>
        <w:t>-</w:t>
      </w:r>
      <w:r w:rsidRPr="002274C4">
        <w:rPr>
          <w:rFonts w:hint="eastAsia"/>
          <w:sz w:val="18"/>
        </w:rPr>
        <w:t xml:space="preserve"> and Web</w:t>
      </w:r>
      <w:r w:rsidRPr="002274C4">
        <w:rPr>
          <w:sz w:val="18"/>
        </w:rPr>
        <w:t xml:space="preserve">-based app with the aim of engaging patient into actively performing therapy and </w:t>
      </w:r>
      <w:r w:rsidR="00E8767A" w:rsidRPr="002274C4">
        <w:rPr>
          <w:sz w:val="18"/>
        </w:rPr>
        <w:t>simplifying</w:t>
      </w:r>
      <w:r w:rsidRPr="002274C4">
        <w:rPr>
          <w:sz w:val="18"/>
        </w:rPr>
        <w:t xml:space="preserve"> therapist’</w:t>
      </w:r>
      <w:r w:rsidRPr="002274C4">
        <w:rPr>
          <w:rFonts w:hint="eastAsia"/>
          <w:sz w:val="18"/>
        </w:rPr>
        <w:t>s management</w:t>
      </w:r>
    </w:p>
    <w:p w14:paraId="6FD19E07" w14:textId="3B694AC1" w:rsidR="0078276B" w:rsidRPr="002274C4" w:rsidRDefault="0078276B" w:rsidP="002274C4">
      <w:pPr>
        <w:pStyle w:val="ListBullet"/>
        <w:spacing w:before="40" w:after="40" w:line="240" w:lineRule="auto"/>
        <w:ind w:left="215" w:hanging="215"/>
        <w:rPr>
          <w:sz w:val="18"/>
        </w:rPr>
      </w:pPr>
      <w:r w:rsidRPr="002274C4">
        <w:rPr>
          <w:sz w:val="18"/>
        </w:rPr>
        <w:t xml:space="preserve">Take a look at the web portal(username and password are both </w:t>
      </w:r>
      <w:proofErr w:type="spellStart"/>
      <w:r w:rsidRPr="002274C4">
        <w:rPr>
          <w:sz w:val="18"/>
        </w:rPr>
        <w:t>zzzzz</w:t>
      </w:r>
      <w:proofErr w:type="spellEnd"/>
      <w:r w:rsidRPr="002274C4">
        <w:rPr>
          <w:sz w:val="18"/>
        </w:rPr>
        <w:t xml:space="preserve">): </w:t>
      </w:r>
      <w:hyperlink r:id="rId9" w:history="1">
        <w:r w:rsidRPr="002274C4">
          <w:t>http://do.zhaosiyang.com:8090/</w:t>
        </w:r>
      </w:hyperlink>
    </w:p>
    <w:p w14:paraId="4C501419" w14:textId="2C2F549F" w:rsidR="003C2369" w:rsidRPr="002274C4" w:rsidRDefault="0078276B" w:rsidP="002274C4">
      <w:pPr>
        <w:pStyle w:val="ListBullet"/>
        <w:spacing w:before="40" w:after="40" w:line="240" w:lineRule="auto"/>
        <w:ind w:left="215" w:hanging="215"/>
      </w:pPr>
      <w:r w:rsidRPr="002274C4">
        <w:rPr>
          <w:sz w:val="18"/>
        </w:rPr>
        <w:t xml:space="preserve">Final project video:  </w:t>
      </w:r>
      <w:hyperlink r:id="rId10" w:history="1">
        <w:r w:rsidR="003D73FC" w:rsidRPr="002274C4">
          <w:t>https://www.youtube.com/watch?v=iryJgT5yhSU</w:t>
        </w:r>
      </w:hyperlink>
    </w:p>
    <w:p w14:paraId="10E2D91B" w14:textId="77777777" w:rsidR="00E8767A" w:rsidRPr="002274C4" w:rsidRDefault="00E8767A" w:rsidP="00E8767A">
      <w:pPr>
        <w:spacing w:after="60" w:line="240" w:lineRule="auto"/>
        <w:rPr>
          <w:color w:val="000000" w:themeColor="text1"/>
          <w:sz w:val="22"/>
        </w:rPr>
      </w:pPr>
      <w:r w:rsidRPr="002274C4">
        <w:rPr>
          <w:color w:val="000000" w:themeColor="text1"/>
        </w:rPr>
        <w:t xml:space="preserve">Research On Multi-Channel Payment System for Vending Machines </w:t>
      </w:r>
      <w:r w:rsidRPr="002274C4">
        <w:rPr>
          <w:sz w:val="15"/>
        </w:rPr>
        <w:t>Dec 2014 – May 2015</w:t>
      </w:r>
      <w:r w:rsidRPr="002274C4">
        <w:rPr>
          <w:color w:val="000000" w:themeColor="text1"/>
          <w:sz w:val="22"/>
        </w:rPr>
        <w:t xml:space="preserve"> </w:t>
      </w:r>
    </w:p>
    <w:p w14:paraId="69AF939C" w14:textId="77777777" w:rsidR="00E8767A" w:rsidRPr="002274C4" w:rsidRDefault="00E8767A" w:rsidP="002274C4">
      <w:pPr>
        <w:pStyle w:val="ListBullet"/>
        <w:spacing w:before="40" w:after="40" w:line="240" w:lineRule="auto"/>
        <w:ind w:left="215" w:hanging="215"/>
        <w:rPr>
          <w:sz w:val="18"/>
        </w:rPr>
      </w:pPr>
      <w:r w:rsidRPr="002274C4">
        <w:rPr>
          <w:sz w:val="18"/>
        </w:rPr>
        <w:t>Realized purchasing from vending machines with student card</w:t>
      </w:r>
    </w:p>
    <w:p w14:paraId="526F3F79" w14:textId="660CCA16" w:rsidR="00E8767A" w:rsidRPr="002274C4" w:rsidRDefault="00E8767A" w:rsidP="002274C4">
      <w:pPr>
        <w:pStyle w:val="ListBullet"/>
        <w:spacing w:before="40" w:after="40" w:line="240" w:lineRule="auto"/>
        <w:ind w:left="215" w:hanging="215"/>
      </w:pPr>
      <w:r w:rsidRPr="002274C4">
        <w:rPr>
          <w:sz w:val="18"/>
        </w:rPr>
        <w:t>Awarded Best Thesis/Design of Zhejiang University 2015 (top 10%)</w:t>
      </w:r>
    </w:p>
    <w:p w14:paraId="003E6E44" w14:textId="77777777" w:rsidR="00180B0F" w:rsidRPr="002274C4" w:rsidRDefault="00847C21" w:rsidP="00CA0B7A">
      <w:pPr>
        <w:pStyle w:val="Heading1"/>
        <w:spacing w:before="120" w:after="80"/>
        <w:rPr>
          <w:sz w:val="28"/>
        </w:rPr>
      </w:pPr>
      <w:r w:rsidRPr="002274C4">
        <w:rPr>
          <w:sz w:val="22"/>
        </w:rPr>
        <w:t>Work Experience</w:t>
      </w:r>
    </w:p>
    <w:p w14:paraId="25164C58" w14:textId="637B94A6" w:rsidR="00C2263E" w:rsidRDefault="00C2263E" w:rsidP="00AC07A7">
      <w:pPr>
        <w:spacing w:after="60" w:line="240" w:lineRule="auto"/>
        <w:rPr>
          <w:sz w:val="18"/>
          <w:lang w:eastAsia="zh-CN"/>
        </w:rPr>
      </w:pPr>
      <w:r>
        <w:rPr>
          <w:color w:val="000000" w:themeColor="text1"/>
          <w:lang w:eastAsia="zh-CN"/>
        </w:rPr>
        <w:t xml:space="preserve">UNIVERIS Corp. </w:t>
      </w:r>
      <w:r w:rsidRPr="00C2263E">
        <w:rPr>
          <w:sz w:val="18"/>
        </w:rPr>
        <w:t>MEAN Stack Developer | Nov 2016 -Present</w:t>
      </w:r>
    </w:p>
    <w:p w14:paraId="4B7A7236" w14:textId="337C4E32" w:rsidR="00C2263E" w:rsidRDefault="00C2263E" w:rsidP="00C2263E">
      <w:pPr>
        <w:pStyle w:val="ListBullet"/>
        <w:spacing w:after="60" w:line="240" w:lineRule="auto"/>
        <w:ind w:left="215" w:hanging="215"/>
        <w:rPr>
          <w:sz w:val="18"/>
        </w:rPr>
      </w:pPr>
      <w:r>
        <w:rPr>
          <w:rFonts w:hint="eastAsia"/>
          <w:sz w:val="18"/>
        </w:rPr>
        <w:t>Being trained at Rangle.io</w:t>
      </w:r>
    </w:p>
    <w:p w14:paraId="14B9F900" w14:textId="63B72B55" w:rsidR="00C2263E" w:rsidRPr="00C2263E" w:rsidRDefault="00C2263E" w:rsidP="00C2263E">
      <w:pPr>
        <w:pStyle w:val="ListBullet"/>
        <w:spacing w:after="60" w:line="240" w:lineRule="auto"/>
        <w:ind w:left="215" w:hanging="215"/>
        <w:rPr>
          <w:sz w:val="18"/>
        </w:rPr>
      </w:pPr>
      <w:r>
        <w:rPr>
          <w:rFonts w:hint="eastAsia"/>
          <w:sz w:val="18"/>
          <w:lang w:eastAsia="zh-CN"/>
        </w:rPr>
        <w:t>Work as a front-end developer in a new project using new technologies (</w:t>
      </w:r>
      <w:r>
        <w:rPr>
          <w:sz w:val="18"/>
          <w:lang w:eastAsia="zh-CN"/>
        </w:rPr>
        <w:t xml:space="preserve">Angular2 + </w:t>
      </w:r>
      <w:proofErr w:type="spellStart"/>
      <w:r>
        <w:rPr>
          <w:sz w:val="18"/>
          <w:lang w:eastAsia="zh-CN"/>
        </w:rPr>
        <w:t>TypeScript</w:t>
      </w:r>
      <w:proofErr w:type="spellEnd"/>
      <w:r>
        <w:rPr>
          <w:rFonts w:hint="eastAsia"/>
          <w:sz w:val="18"/>
          <w:lang w:eastAsia="zh-CN"/>
        </w:rPr>
        <w:t>)</w:t>
      </w:r>
    </w:p>
    <w:p w14:paraId="7618D2D5" w14:textId="3D9C0270" w:rsidR="000A325F" w:rsidRPr="002274C4" w:rsidRDefault="000A325F" w:rsidP="00AC07A7">
      <w:pPr>
        <w:spacing w:after="60" w:line="240" w:lineRule="auto"/>
        <w:rPr>
          <w:sz w:val="18"/>
        </w:rPr>
      </w:pPr>
      <w:r w:rsidRPr="002274C4">
        <w:rPr>
          <w:color w:val="000000" w:themeColor="text1"/>
        </w:rPr>
        <w:t>Easy4.0 Education Inc.</w:t>
      </w:r>
      <w:r w:rsidR="001F3C81" w:rsidRPr="002274C4">
        <w:rPr>
          <w:color w:val="000000" w:themeColor="text1"/>
        </w:rPr>
        <w:t xml:space="preserve"> </w:t>
      </w:r>
      <w:r w:rsidR="007818B9" w:rsidRPr="002274C4">
        <w:rPr>
          <w:sz w:val="18"/>
        </w:rPr>
        <w:t>Web D</w:t>
      </w:r>
      <w:r w:rsidR="007D3767" w:rsidRPr="002274C4">
        <w:rPr>
          <w:sz w:val="18"/>
        </w:rPr>
        <w:t>eveloper</w:t>
      </w:r>
      <w:r w:rsidR="009759FC" w:rsidRPr="002274C4">
        <w:rPr>
          <w:sz w:val="18"/>
        </w:rPr>
        <w:t xml:space="preserve"> | </w:t>
      </w:r>
      <w:r w:rsidR="007D3767" w:rsidRPr="002274C4">
        <w:rPr>
          <w:sz w:val="18"/>
        </w:rPr>
        <w:t>May</w:t>
      </w:r>
      <w:r w:rsidR="009759FC" w:rsidRPr="002274C4">
        <w:rPr>
          <w:sz w:val="18"/>
        </w:rPr>
        <w:t xml:space="preserve"> 2016 – </w:t>
      </w:r>
      <w:r w:rsidR="00C2263E">
        <w:rPr>
          <w:sz w:val="18"/>
          <w:lang w:eastAsia="zh-CN"/>
        </w:rPr>
        <w:t>Sep 2016</w:t>
      </w:r>
      <w:r w:rsidR="009759FC" w:rsidRPr="002274C4">
        <w:rPr>
          <w:sz w:val="18"/>
        </w:rPr>
        <w:t xml:space="preserve"> </w:t>
      </w:r>
    </w:p>
    <w:p w14:paraId="315D350F" w14:textId="4737DE48" w:rsidR="00180B0F" w:rsidRPr="002274C4" w:rsidRDefault="007D3767" w:rsidP="001F3C81">
      <w:pPr>
        <w:pStyle w:val="ListBullet"/>
        <w:spacing w:after="60" w:line="240" w:lineRule="auto"/>
        <w:ind w:left="215" w:hanging="215"/>
        <w:rPr>
          <w:sz w:val="18"/>
        </w:rPr>
      </w:pPr>
      <w:r w:rsidRPr="002274C4">
        <w:rPr>
          <w:sz w:val="18"/>
        </w:rPr>
        <w:t xml:space="preserve">Developed company website, course register and management </w:t>
      </w:r>
      <w:r w:rsidR="007818B9" w:rsidRPr="002274C4">
        <w:rPr>
          <w:sz w:val="18"/>
          <w:lang w:eastAsia="zh-CN"/>
        </w:rPr>
        <w:t>system/</w:t>
      </w:r>
      <w:r w:rsidRPr="002274C4">
        <w:rPr>
          <w:sz w:val="18"/>
        </w:rPr>
        <w:t xml:space="preserve">admin web portal </w:t>
      </w:r>
      <w:r w:rsidR="000A325F" w:rsidRPr="002274C4">
        <w:rPr>
          <w:sz w:val="18"/>
        </w:rPr>
        <w:t xml:space="preserve"> </w:t>
      </w:r>
    </w:p>
    <w:p w14:paraId="5FC95617" w14:textId="77777777" w:rsidR="000A325F" w:rsidRPr="002274C4" w:rsidRDefault="009759FC" w:rsidP="00AC07A7">
      <w:pPr>
        <w:pStyle w:val="ListBullet"/>
        <w:numPr>
          <w:ilvl w:val="0"/>
          <w:numId w:val="0"/>
        </w:numPr>
        <w:spacing w:after="60" w:line="240" w:lineRule="auto"/>
        <w:rPr>
          <w:sz w:val="18"/>
        </w:rPr>
      </w:pPr>
      <w:r w:rsidRPr="002274C4">
        <w:rPr>
          <w:color w:val="000000" w:themeColor="text1"/>
        </w:rPr>
        <w:t>University of Toronto</w:t>
      </w:r>
      <w:r w:rsidR="001F3C81" w:rsidRPr="002274C4">
        <w:rPr>
          <w:color w:val="000000" w:themeColor="text1"/>
        </w:rPr>
        <w:t xml:space="preserve"> </w:t>
      </w:r>
      <w:r w:rsidRPr="002274C4">
        <w:rPr>
          <w:sz w:val="18"/>
        </w:rPr>
        <w:t xml:space="preserve">Teaching Assistant | Jan 2016 – Present </w:t>
      </w:r>
    </w:p>
    <w:p w14:paraId="201A15DD" w14:textId="6F6BE603" w:rsidR="00CA0B7A" w:rsidRPr="002274C4" w:rsidRDefault="00DC6506" w:rsidP="00CA0B7A">
      <w:pPr>
        <w:pStyle w:val="Heading1"/>
        <w:spacing w:before="120" w:after="80"/>
        <w:rPr>
          <w:sz w:val="20"/>
        </w:rPr>
      </w:pPr>
      <w:sdt>
        <w:sdtPr>
          <w:rPr>
            <w:sz w:val="28"/>
          </w:rPr>
          <w:id w:val="720946933"/>
          <w:placeholder>
            <w:docPart w:val="0B673166467F894E884DF1C870947172"/>
          </w:placeholder>
          <w:temporary/>
          <w:showingPlcHdr/>
          <w15:appearance w15:val="hidden"/>
        </w:sdtPr>
        <w:sdtEndPr/>
        <w:sdtContent>
          <w:r w:rsidR="00CA0B7A" w:rsidRPr="002274C4">
            <w:rPr>
              <w:sz w:val="22"/>
              <w:szCs w:val="21"/>
            </w:rPr>
            <w:t>Education</w:t>
          </w:r>
        </w:sdtContent>
      </w:sdt>
    </w:p>
    <w:p w14:paraId="23C585A5" w14:textId="77777777" w:rsidR="00CA0B7A" w:rsidRPr="002274C4" w:rsidRDefault="00CA0B7A" w:rsidP="00CA0B7A">
      <w:pPr>
        <w:spacing w:after="60" w:line="240" w:lineRule="auto"/>
        <w:rPr>
          <w:sz w:val="18"/>
        </w:rPr>
      </w:pPr>
      <w:r w:rsidRPr="002274C4">
        <w:rPr>
          <w:color w:val="000000" w:themeColor="text1"/>
        </w:rPr>
        <w:t xml:space="preserve">University of Toronto </w:t>
      </w:r>
      <w:r w:rsidRPr="002274C4">
        <w:rPr>
          <w:sz w:val="18"/>
        </w:rPr>
        <w:t>Master of Engineering – Computer Engineering | Sep 2015 – May 2017</w:t>
      </w:r>
    </w:p>
    <w:p w14:paraId="6BA4D3EB" w14:textId="77777777" w:rsidR="00CA0B7A" w:rsidRPr="002274C4" w:rsidRDefault="00CA0B7A" w:rsidP="00CA0B7A">
      <w:pPr>
        <w:pStyle w:val="ListBullet"/>
        <w:spacing w:after="0" w:line="240" w:lineRule="auto"/>
        <w:ind w:left="215" w:hanging="215"/>
        <w:rPr>
          <w:sz w:val="18"/>
        </w:rPr>
      </w:pPr>
      <w:r w:rsidRPr="002274C4">
        <w:rPr>
          <w:sz w:val="18"/>
        </w:rPr>
        <w:t>Concentration on web technology</w:t>
      </w:r>
    </w:p>
    <w:p w14:paraId="2D62DB6E" w14:textId="2FAE543A" w:rsidR="00CA0B7A" w:rsidRPr="002274C4" w:rsidRDefault="00CA0B7A" w:rsidP="00CA0B7A">
      <w:pPr>
        <w:pStyle w:val="ListBullet"/>
        <w:spacing w:after="0" w:line="240" w:lineRule="auto"/>
        <w:ind w:left="215" w:hanging="215"/>
        <w:rPr>
          <w:sz w:val="18"/>
        </w:rPr>
      </w:pPr>
      <w:r w:rsidRPr="002274C4">
        <w:rPr>
          <w:sz w:val="18"/>
        </w:rPr>
        <w:t>Related Courses: CSC309 Programming on the Web (A-); ECE1778 Creative Mobile Apps for Mobile Devices (A)</w:t>
      </w:r>
      <w:r w:rsidR="007818B9" w:rsidRPr="002274C4">
        <w:rPr>
          <w:sz w:val="18"/>
          <w:lang w:eastAsia="zh-CN"/>
        </w:rPr>
        <w:t>; CSC2515 Machine Learning (In progress); ECE1779 Intro to Cloud Computing (TODO)</w:t>
      </w:r>
    </w:p>
    <w:p w14:paraId="4488C495" w14:textId="77777777" w:rsidR="00CA0B7A" w:rsidRPr="002274C4" w:rsidRDefault="00CA0B7A" w:rsidP="00CA0B7A">
      <w:pPr>
        <w:spacing w:after="60" w:line="240" w:lineRule="auto"/>
        <w:rPr>
          <w:sz w:val="18"/>
        </w:rPr>
      </w:pPr>
      <w:r w:rsidRPr="002274C4">
        <w:rPr>
          <w:color w:val="000000" w:themeColor="text1"/>
        </w:rPr>
        <w:t xml:space="preserve">Zhejiang University </w:t>
      </w:r>
      <w:r w:rsidRPr="002274C4">
        <w:rPr>
          <w:sz w:val="18"/>
        </w:rPr>
        <w:t>Bachelor of Engineering – Electrical Engineering and Automation | Sep 2011 – Jun 2015</w:t>
      </w:r>
    </w:p>
    <w:p w14:paraId="4DEA55C1" w14:textId="77777777" w:rsidR="00CA0B7A" w:rsidRPr="002274C4" w:rsidRDefault="00CA0B7A" w:rsidP="00CA0B7A">
      <w:pPr>
        <w:pStyle w:val="ListBullet"/>
        <w:spacing w:after="0" w:line="240" w:lineRule="auto"/>
        <w:ind w:left="215" w:hanging="215"/>
        <w:rPr>
          <w:sz w:val="18"/>
        </w:rPr>
      </w:pPr>
      <w:r w:rsidRPr="002274C4">
        <w:rPr>
          <w:sz w:val="18"/>
        </w:rPr>
        <w:t>GPA 3.8 out of 4.0</w:t>
      </w:r>
    </w:p>
    <w:p w14:paraId="31E8ADD9" w14:textId="77777777" w:rsidR="00CA0B7A" w:rsidRPr="002274C4" w:rsidRDefault="00CA0B7A" w:rsidP="00CA0B7A">
      <w:pPr>
        <w:pStyle w:val="ListBullet"/>
        <w:spacing w:after="0" w:line="240" w:lineRule="auto"/>
        <w:ind w:left="215" w:hanging="215"/>
        <w:rPr>
          <w:sz w:val="18"/>
        </w:rPr>
      </w:pPr>
      <w:r w:rsidRPr="002274C4">
        <w:rPr>
          <w:sz w:val="18"/>
        </w:rPr>
        <w:t xml:space="preserve">Selected for Chu </w:t>
      </w:r>
      <w:proofErr w:type="spellStart"/>
      <w:r w:rsidRPr="002274C4">
        <w:rPr>
          <w:sz w:val="18"/>
        </w:rPr>
        <w:t>Ko</w:t>
      </w:r>
      <w:proofErr w:type="spellEnd"/>
      <w:r w:rsidRPr="002274C4">
        <w:rPr>
          <w:sz w:val="18"/>
        </w:rPr>
        <w:t xml:space="preserve"> Chen Honors College (top 5%) and graduated with honor degree.</w:t>
      </w:r>
    </w:p>
    <w:p w14:paraId="4662246A" w14:textId="77777777" w:rsidR="00CA0B7A" w:rsidRPr="002274C4" w:rsidRDefault="00CA0B7A" w:rsidP="00CA0B7A">
      <w:pPr>
        <w:pStyle w:val="ListBullet"/>
        <w:spacing w:after="0" w:line="240" w:lineRule="auto"/>
        <w:ind w:left="215" w:hanging="215"/>
        <w:rPr>
          <w:sz w:val="18"/>
        </w:rPr>
      </w:pPr>
      <w:r w:rsidRPr="002274C4">
        <w:rPr>
          <w:sz w:val="18"/>
        </w:rPr>
        <w:t>Best thesis awards (top 10%) and multiple scholarships</w:t>
      </w:r>
    </w:p>
    <w:p w14:paraId="3E1BD465" w14:textId="77777777" w:rsidR="00CA0B7A" w:rsidRPr="002274C4" w:rsidRDefault="00CA0B7A" w:rsidP="00CA0B7A">
      <w:pPr>
        <w:spacing w:after="60" w:line="240" w:lineRule="auto"/>
        <w:rPr>
          <w:color w:val="000000" w:themeColor="text1"/>
          <w:sz w:val="22"/>
        </w:rPr>
      </w:pPr>
      <w:r w:rsidRPr="002274C4">
        <w:rPr>
          <w:color w:val="000000" w:themeColor="text1"/>
        </w:rPr>
        <w:t xml:space="preserve">University of Western Australia </w:t>
      </w:r>
      <w:r w:rsidRPr="002274C4">
        <w:rPr>
          <w:sz w:val="18"/>
        </w:rPr>
        <w:t>exchange program | Jul 2014 – Nov 2014</w:t>
      </w:r>
    </w:p>
    <w:p w14:paraId="42A924E7" w14:textId="67B34C57" w:rsidR="00747791" w:rsidRPr="002274C4" w:rsidRDefault="00CA0B7A" w:rsidP="00AC07A7">
      <w:pPr>
        <w:spacing w:after="60" w:line="240" w:lineRule="auto"/>
        <w:rPr>
          <w:sz w:val="18"/>
        </w:rPr>
      </w:pPr>
      <w:r w:rsidRPr="002274C4">
        <w:rPr>
          <w:color w:val="000000" w:themeColor="text1"/>
        </w:rPr>
        <w:t xml:space="preserve">On-line School </w:t>
      </w:r>
      <w:proofErr w:type="spellStart"/>
      <w:r w:rsidRPr="002274C4">
        <w:rPr>
          <w:sz w:val="18"/>
        </w:rPr>
        <w:t>Udacity</w:t>
      </w:r>
      <w:proofErr w:type="spellEnd"/>
      <w:r w:rsidRPr="002274C4">
        <w:rPr>
          <w:sz w:val="18"/>
        </w:rPr>
        <w:t xml:space="preserve">, </w:t>
      </w:r>
      <w:proofErr w:type="spellStart"/>
      <w:r w:rsidRPr="002274C4">
        <w:rPr>
          <w:sz w:val="18"/>
        </w:rPr>
        <w:t>Thenewboston</w:t>
      </w:r>
      <w:proofErr w:type="spellEnd"/>
      <w:r w:rsidRPr="002274C4">
        <w:rPr>
          <w:sz w:val="18"/>
        </w:rPr>
        <w:t xml:space="preserve">, </w:t>
      </w:r>
      <w:proofErr w:type="spellStart"/>
      <w:r w:rsidRPr="002274C4">
        <w:rPr>
          <w:sz w:val="18"/>
        </w:rPr>
        <w:t>Udemy</w:t>
      </w:r>
      <w:proofErr w:type="spellEnd"/>
    </w:p>
    <w:sectPr w:rsidR="00747791" w:rsidRPr="002274C4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9C7A6E" w14:textId="77777777" w:rsidR="00DC6506" w:rsidRDefault="00DC6506">
      <w:r>
        <w:separator/>
      </w:r>
    </w:p>
  </w:endnote>
  <w:endnote w:type="continuationSeparator" w:id="0">
    <w:p w14:paraId="3A4B6D12" w14:textId="77777777" w:rsidR="00DC6506" w:rsidRDefault="00DC65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A25367" w14:textId="77777777" w:rsidR="00180B0F" w:rsidRDefault="00106753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C2263E">
      <w:rPr>
        <w:noProof/>
      </w:rPr>
      <w:t>2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D809AB" w14:textId="58800F3F" w:rsidR="00747791" w:rsidRPr="002C26B1" w:rsidRDefault="00747791">
    <w:pPr>
      <w:pStyle w:val="Footer"/>
      <w:rPr>
        <w:color w:val="000000" w:themeColor="text1"/>
        <w:sz w:val="18"/>
        <w:szCs w:val="14"/>
        <w:lang w:val="en-CA"/>
      </w:rPr>
    </w:pPr>
    <w:r w:rsidRPr="002C26B1">
      <w:rPr>
        <w:color w:val="000000" w:themeColor="text1"/>
        <w:sz w:val="18"/>
        <w:szCs w:val="14"/>
        <w:lang w:val="en-CA"/>
      </w:rPr>
      <w:t xml:space="preserve">My resume is frequently changing, get my most recent resume online at </w:t>
    </w:r>
    <w:hyperlink r:id="rId1" w:history="1">
      <w:r w:rsidR="002C26B1" w:rsidRPr="002C26B1">
        <w:rPr>
          <w:rStyle w:val="Hyperlink"/>
          <w:sz w:val="18"/>
          <w:szCs w:val="14"/>
          <w:lang w:val="en-CA"/>
        </w:rPr>
        <w:t>https://github.com/zhaosiyang/resume</w:t>
      </w:r>
    </w:hyperlink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FB4806" w14:textId="77777777" w:rsidR="00DC6506" w:rsidRDefault="00DC6506">
      <w:r>
        <w:separator/>
      </w:r>
    </w:p>
  </w:footnote>
  <w:footnote w:type="continuationSeparator" w:id="0">
    <w:p w14:paraId="6DEBBA64" w14:textId="77777777" w:rsidR="00DC6506" w:rsidRDefault="00DC650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5F8ECC" w14:textId="77777777" w:rsidR="00180B0F" w:rsidRDefault="00106753"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7C4C11E5" wp14:editId="0D5787EA">
              <wp:simplePos x="876300" y="45720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Fram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shape w14:anchorId="2E9A7447" id="Frame_x0020_1" o:spid="_x0000_s1026" style="position:absolute;margin-left:0;margin-top:0;width:394.8pt;height:567.4pt;z-index:-251651072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middle" coordsize="5013960,720598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" path="m0,0l5013960,,5013960,7205980,,7205980,,0xm130564,130564l130564,7075416,4883396,7075416,4883396,130564,130564,130564xe" fillcolor="#e3ab47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124170" w14:textId="77777777" w:rsidR="00180B0F" w:rsidRDefault="00106753">
    <w:r>
      <w:rPr>
        <w:noProof/>
        <w:lang w:eastAsia="zh-CN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7205CA16" wp14:editId="6326A307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2690" cy="7207250"/>
              <wp:effectExtent l="0" t="0" r="0" b="6985"/>
              <wp:wrapNone/>
              <wp:docPr id="4" name="Group 4" title="Page frame with tab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12690" cy="7207250"/>
                        <a:chOff x="133350" y="0"/>
                        <a:chExt cx="7315200" cy="9601200"/>
                      </a:xfrm>
                    </wpg:grpSpPr>
                    <wps:wsp>
                      <wps:cNvPr id="5" name="Frame 5"/>
                      <wps:cNvSpPr/>
                      <wps:spPr>
                        <a:xfrm>
                          <a:off x="133350" y="0"/>
                          <a:ext cx="7315200" cy="9601200"/>
                        </a:xfrm>
                        <a:prstGeom prst="frame">
                          <a:avLst>
                            <a:gd name="adj1" fmla="val 2604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Freeform 8"/>
                      <wps:cNvSpPr>
                        <a:spLocks/>
                      </wps:cNvSpPr>
                      <wps:spPr bwMode="auto">
                        <a:xfrm>
                          <a:off x="228600" y="428625"/>
                          <a:ext cx="358140" cy="802005"/>
                        </a:xfrm>
                        <a:custGeom>
                          <a:avLst/>
                          <a:gdLst>
                            <a:gd name="T0" fmla="*/ 2 w 240"/>
                            <a:gd name="T1" fmla="*/ 0 h 528"/>
                            <a:gd name="T2" fmla="*/ 169 w 240"/>
                            <a:gd name="T3" fmla="*/ 0 h 528"/>
                            <a:gd name="T4" fmla="*/ 240 w 240"/>
                            <a:gd name="T5" fmla="*/ 246 h 528"/>
                            <a:gd name="T6" fmla="*/ 169 w 240"/>
                            <a:gd name="T7" fmla="*/ 480 h 528"/>
                            <a:gd name="T8" fmla="*/ 59 w 240"/>
                            <a:gd name="T9" fmla="*/ 480 h 528"/>
                            <a:gd name="T10" fmla="*/ 59 w 240"/>
                            <a:gd name="T11" fmla="*/ 528 h 528"/>
                            <a:gd name="T12" fmla="*/ 0 w 240"/>
                            <a:gd name="T13" fmla="*/ 480 h 528"/>
                            <a:gd name="T14" fmla="*/ 2 w 240"/>
                            <a:gd name="T15" fmla="*/ 480 h 528"/>
                            <a:gd name="T16" fmla="*/ 2 w 240"/>
                            <a:gd name="T17" fmla="*/ 0 h 5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C493941" w14:textId="77777777" w:rsidR="00180B0F" w:rsidRDefault="00180B0F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group w14:anchorId="7205CA16" id="Group_x0020_4" o:spid="_x0000_s1026" alt="Title: Page frame with tab" style="position:absolute;margin-left:0;margin-top:0;width:394.7pt;height:567.5pt;z-index:-251653120;mso-width-percent:941;mso-height-percent:954;mso-position-horizontal:center;mso-position-horizontal-relative:page;mso-position-vertical:center;mso-position-vertical-relative:page;mso-width-percent:941;mso-height-percent:954" coordorigin="133350" coordsize="7315200,96012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">
              <v:shape id="Frame_x0020_5" o:spid="_x0000_s1027" style="position:absolute;left:133350;width:7315200;height:9601200;visibility:visible;mso-wrap-style:square;v-text-anchor:middle" coordsize="7315200,96012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L47lPxAAA&#10;ANoAAAAPAAAAZHJzL2Rvd25yZXYueG1sRI9PawIxFMTvhX6H8Aq9iGZdVGRrFGlpqT0I/r8+ktfd&#10;xc3LkqS6/famIPQ4zMxvmNmis424kA+1YwXDQQaCWDtTc6lgv3vvT0GEiGywcUwKfinAYv74MMPC&#10;uCtv6LKNpUgQDgUqqGJsCymDrshiGLiWOHnfzluMSfpSGo/XBLeNzLNsIi3WnBYqbOm1In3e/lgF&#10;H703P/xa5Xa0Hx/06KRzj+ujUs9P3fIFRKQu/ofv7U+jYAx/V9INkPMb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i+O5T8QAAADaAAAADwAAAAAAAAAAAAAAAACXAgAAZHJzL2Rv&#10;d25yZXYueG1sUEsFBgAAAAAEAAQA9QAAAIgDAAAAAA==&#10;" path="m0,0l7315200,,7315200,9601200,,9601200,,0xm190488,190488l190488,9410712,7124712,9410712,7124712,190488,190488,190488xe" fillcolor="#e3ab47 [3204]" stroked="f" strokeweight="1pt">
                <v:stroke joinstyle="miter"/>
                <v:path arrowok="t" o:connecttype="custom" o:connectlocs="0,0;7315200,0;7315200,9601200;0,9601200;0,0;190488,190488;190488,9410712;7124712,9410712;7124712,190488;190488,190488" o:connectangles="0,0,0,0,0,0,0,0,0,0"/>
              </v:shape>
              <v:shape id="Freeform_x0020_8" o:spid="_x0000_s1028" style="position:absolute;left:228600;top:428625;width:358140;height:802005;visibility:visible;mso-wrap-style:square;v-text-anchor:top" coordsize="240,528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" adj="-11796480,,5400" path="m2,0l169,,240,246,169,480,59,480,59,528,,480,2,480,2,0xe" fillcolor="black [3213]" stroked="f" strokeweight="0">
                <v:stroke joinstyle="round"/>
                <v:formulas/>
                <v:path arrowok="t" o:connecttype="custom" o:connectlocs="2985,0;252190,0;358140,373661;252190,729095;88043,729095;88043,802005;0,729095;2985,729095;2985,0" o:connectangles="0,0,0,0,0,0,0,0,0" textboxrect="0,0,240,528"/>
                <v:textbox>
                  <w:txbxContent>
                    <w:p w14:paraId="5C493941" w14:textId="77777777" w:rsidR="00180B0F" w:rsidRDefault="00180B0F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FC2BA48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>
    <w:nsid w:val="FFFFFF89"/>
    <w:multiLevelType w:val="singleLevel"/>
    <w:tmpl w:val="7A685A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2366419"/>
    <w:multiLevelType w:val="hybridMultilevel"/>
    <w:tmpl w:val="AC56CE1A"/>
    <w:lvl w:ilvl="0" w:tplc="B24CB1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5454655"/>
    <w:multiLevelType w:val="hybridMultilevel"/>
    <w:tmpl w:val="7AB01E5C"/>
    <w:lvl w:ilvl="0" w:tplc="14FA4362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"/>
  </w:num>
  <w:num w:numId="3">
    <w:abstractNumId w:val="10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  <w:num w:numId="14">
    <w:abstractNumId w:val="11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1"/>
  </w:num>
  <w:num w:numId="20">
    <w:abstractNumId w:val="11"/>
  </w:num>
  <w:num w:numId="21">
    <w:abstractNumId w:val="11"/>
  </w:num>
  <w:num w:numId="22">
    <w:abstractNumId w:val="11"/>
  </w:num>
  <w:num w:numId="23">
    <w:abstractNumId w:val="11"/>
  </w:num>
  <w:num w:numId="24">
    <w:abstractNumId w:val="11"/>
  </w:num>
  <w:num w:numId="25">
    <w:abstractNumId w:val="11"/>
  </w:num>
  <w:num w:numId="26">
    <w:abstractNumId w:val="11"/>
  </w:num>
  <w:num w:numId="27">
    <w:abstractNumId w:val="11"/>
  </w:num>
  <w:num w:numId="28">
    <w:abstractNumId w:val="11"/>
  </w:num>
  <w:num w:numId="29">
    <w:abstractNumId w:val="11"/>
  </w:num>
  <w:num w:numId="30">
    <w:abstractNumId w:val="11"/>
  </w:num>
  <w:num w:numId="31">
    <w:abstractNumId w:val="11"/>
  </w:num>
  <w:num w:numId="32">
    <w:abstractNumId w:val="11"/>
  </w:num>
  <w:num w:numId="33">
    <w:abstractNumId w:val="11"/>
  </w:num>
  <w:num w:numId="34">
    <w:abstractNumId w:val="11"/>
  </w:num>
  <w:num w:numId="35">
    <w:abstractNumId w:val="11"/>
  </w:num>
  <w:num w:numId="36">
    <w:abstractNumId w:val="11"/>
  </w:num>
  <w:num w:numId="37">
    <w:abstractNumId w:val="11"/>
  </w:num>
  <w:num w:numId="38">
    <w:abstractNumId w:val="11"/>
  </w:num>
  <w:num w:numId="39">
    <w:abstractNumId w:val="11"/>
  </w:num>
  <w:num w:numId="40">
    <w:abstractNumId w:val="11"/>
  </w:num>
  <w:num w:numId="4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proofState w:spelling="clean" w:grammar="clean"/>
  <w:attachedTemplate r:id="rId1"/>
  <w:defaultTabStop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440"/>
    <w:rsid w:val="000A325F"/>
    <w:rsid w:val="000B0392"/>
    <w:rsid w:val="000C3C2C"/>
    <w:rsid w:val="00100685"/>
    <w:rsid w:val="00106753"/>
    <w:rsid w:val="001436D8"/>
    <w:rsid w:val="001653E3"/>
    <w:rsid w:val="00180B0F"/>
    <w:rsid w:val="001956A0"/>
    <w:rsid w:val="001F3C81"/>
    <w:rsid w:val="001F4AF6"/>
    <w:rsid w:val="00223360"/>
    <w:rsid w:val="002274C4"/>
    <w:rsid w:val="00284295"/>
    <w:rsid w:val="002C26B1"/>
    <w:rsid w:val="003C2369"/>
    <w:rsid w:val="003D73FC"/>
    <w:rsid w:val="0046597D"/>
    <w:rsid w:val="00473462"/>
    <w:rsid w:val="004D3D8F"/>
    <w:rsid w:val="005D0706"/>
    <w:rsid w:val="005E6594"/>
    <w:rsid w:val="00604C43"/>
    <w:rsid w:val="00653EF0"/>
    <w:rsid w:val="00724A6F"/>
    <w:rsid w:val="00747791"/>
    <w:rsid w:val="007818B9"/>
    <w:rsid w:val="0078276B"/>
    <w:rsid w:val="007D279C"/>
    <w:rsid w:val="007D3767"/>
    <w:rsid w:val="008057F2"/>
    <w:rsid w:val="00847C21"/>
    <w:rsid w:val="008642E4"/>
    <w:rsid w:val="008F68CA"/>
    <w:rsid w:val="009759FC"/>
    <w:rsid w:val="009A3B81"/>
    <w:rsid w:val="009B7C57"/>
    <w:rsid w:val="00A600D4"/>
    <w:rsid w:val="00A95922"/>
    <w:rsid w:val="00AC07A7"/>
    <w:rsid w:val="00C2263E"/>
    <w:rsid w:val="00C5545A"/>
    <w:rsid w:val="00CA0B7A"/>
    <w:rsid w:val="00CF1440"/>
    <w:rsid w:val="00D55103"/>
    <w:rsid w:val="00DB273C"/>
    <w:rsid w:val="00DC6506"/>
    <w:rsid w:val="00DD54C5"/>
    <w:rsid w:val="00E460FB"/>
    <w:rsid w:val="00E8767A"/>
    <w:rsid w:val="00EF07AB"/>
    <w:rsid w:val="00F061E2"/>
    <w:rsid w:val="00F148D5"/>
    <w:rsid w:val="00F27908"/>
    <w:rsid w:val="00FE6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D0BD5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ContactInfo">
    <w:name w:val="Contact Info"/>
    <w:basedOn w:val="Normal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ListBullet">
    <w:name w:val="List Bullet"/>
    <w:basedOn w:val="Normal"/>
    <w:uiPriority w:val="9"/>
    <w:qFormat/>
    <w:pPr>
      <w:numPr>
        <w:numId w:val="2"/>
      </w:numPr>
      <w:spacing w:after="1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one" w:sz="0" w:space="0" w:color="auto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FooterChar">
    <w:name w:val="Footer Char"/>
    <w:basedOn w:val="DefaultParagraphFont"/>
    <w:link w:val="Footer"/>
    <w:uiPriority w:val="99"/>
    <w:rPr>
      <w:color w:val="0E0B05" w:themeColor="text2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E3AB47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Cs/>
      <w:color w:val="262626" w:themeColor="text1" w:themeTint="D9"/>
      <w:sz w:val="26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ListParagraph">
    <w:name w:val="List Paragraph"/>
    <w:basedOn w:val="Normal"/>
    <w:uiPriority w:val="34"/>
    <w:semiHidden/>
    <w:unhideWhenUsed/>
    <w:qFormat/>
    <w:pPr>
      <w:ind w:left="216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TOAHeading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Name">
    <w:name w:val="Name"/>
    <w:basedOn w:val="Normal"/>
    <w:uiPriority w:val="1"/>
    <w:qFormat/>
    <w:pPr>
      <w:spacing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0"/>
    <w:qFormat/>
    <w:pPr>
      <w:numPr>
        <w:numId w:val="13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DateChar">
    <w:name w:val="Date Char"/>
    <w:basedOn w:val="DefaultParagraphFont"/>
    <w:link w:val="Date"/>
    <w:uiPriority w:val="99"/>
    <w:semiHidden/>
    <w:rPr>
      <w:color w:val="0E0B05" w:themeColor="text2"/>
      <w:sz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color w:val="0E0B05" w:themeColor="text2"/>
      <w:sz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Pr>
      <w:color w:val="0E0B05" w:themeColor="text2"/>
    </w:rPr>
  </w:style>
  <w:style w:type="character" w:styleId="Hyperlink">
    <w:name w:val="Hyperlink"/>
    <w:basedOn w:val="DefaultParagraphFont"/>
    <w:uiPriority w:val="99"/>
    <w:unhideWhenUsed/>
    <w:rsid w:val="00CF1440"/>
    <w:rPr>
      <w:color w:val="53C3C7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F1440"/>
    <w:rPr>
      <w:color w:val="846B8E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5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6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991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header" Target="header2.xml"/><Relationship Id="rId14" Type="http://schemas.openxmlformats.org/officeDocument/2006/relationships/footer" Target="footer2.xml"/><Relationship Id="rId15" Type="http://schemas.openxmlformats.org/officeDocument/2006/relationships/fontTable" Target="fontTable.xml"/><Relationship Id="rId16" Type="http://schemas.openxmlformats.org/officeDocument/2006/relationships/glossaryDocument" Target="glossary/document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easy-four.com/" TargetMode="External"/><Relationship Id="rId9" Type="http://schemas.openxmlformats.org/officeDocument/2006/relationships/hyperlink" Target="http://do.zhaosiyang.com:8090/" TargetMode="External"/><Relationship Id="rId10" Type="http://schemas.openxmlformats.org/officeDocument/2006/relationships/hyperlink" Target="https://www.youtube.com/watch?v=iryJgT5yhSU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zhaosiyang/resume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zhaosiyang/Library/Containers/com.microsoft.Word/Data/Library/Caches/TM10002074/Bold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B673166467F894E884DF1C8709471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EB5EB2-27E6-164B-9FF1-E6D6561731C4}"/>
      </w:docPartPr>
      <w:docPartBody>
        <w:p w:rsidR="00E756AD" w:rsidRDefault="00D64F0E" w:rsidP="00D64F0E">
          <w:pPr>
            <w:pStyle w:val="0B673166467F894E884DF1C870947172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5B9BD5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16E"/>
    <w:rsid w:val="00024715"/>
    <w:rsid w:val="000E240A"/>
    <w:rsid w:val="00293858"/>
    <w:rsid w:val="003F7436"/>
    <w:rsid w:val="0040178B"/>
    <w:rsid w:val="00596149"/>
    <w:rsid w:val="005B7BEB"/>
    <w:rsid w:val="006B7801"/>
    <w:rsid w:val="006E0326"/>
    <w:rsid w:val="007F7C3B"/>
    <w:rsid w:val="009A6548"/>
    <w:rsid w:val="00D64F0E"/>
    <w:rsid w:val="00E04701"/>
    <w:rsid w:val="00E7338B"/>
    <w:rsid w:val="00E756AD"/>
    <w:rsid w:val="00FA6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EB5097542FC946A2408D19284F5D08">
    <w:name w:val="ACEB5097542FC946A2408D19284F5D08"/>
  </w:style>
  <w:style w:type="paragraph" w:customStyle="1" w:styleId="063EC8797AD9D047AF8F813DC7F01BC2">
    <w:name w:val="063EC8797AD9D047AF8F813DC7F01BC2"/>
  </w:style>
  <w:style w:type="paragraph" w:customStyle="1" w:styleId="2BDC28BF15CE9845A72ECC135FC4D3E1">
    <w:name w:val="2BDC28BF15CE9845A72ECC135FC4D3E1"/>
  </w:style>
  <w:style w:type="paragraph" w:customStyle="1" w:styleId="58CA8EFF663ECE4E8D87D9F852693B97">
    <w:name w:val="58CA8EFF663ECE4E8D87D9F852693B97"/>
  </w:style>
  <w:style w:type="paragraph" w:customStyle="1" w:styleId="CA078652545AAE4297EEB84FEDA2D63D">
    <w:name w:val="CA078652545AAE4297EEB84FEDA2D63D"/>
  </w:style>
  <w:style w:type="paragraph" w:customStyle="1" w:styleId="D09A3899EA4C0148AA2A8230E84E5C7A">
    <w:name w:val="D09A3899EA4C0148AA2A8230E84E5C7A"/>
  </w:style>
  <w:style w:type="paragraph" w:customStyle="1" w:styleId="4ADC65FC06D70B44BAFE59F225125A36">
    <w:name w:val="4ADC65FC06D70B44BAFE59F225125A36"/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 w:line="312" w:lineRule="auto"/>
    </w:pPr>
    <w:rPr>
      <w:rFonts w:eastAsiaTheme="minorHAnsi"/>
      <w:color w:val="7F7F7F" w:themeColor="text1" w:themeTint="80"/>
      <w:sz w:val="20"/>
      <w:szCs w:val="20"/>
      <w:lang w:eastAsia="ja-JP"/>
    </w:rPr>
  </w:style>
  <w:style w:type="paragraph" w:customStyle="1" w:styleId="BFC3F16E44BCD3488A1E10C6F1292112">
    <w:name w:val="BFC3F16E44BCD3488A1E10C6F1292112"/>
  </w:style>
  <w:style w:type="paragraph" w:customStyle="1" w:styleId="EF01D0825CADFA438C9DB6375D1CE968">
    <w:name w:val="EF01D0825CADFA438C9DB6375D1CE968"/>
  </w:style>
  <w:style w:type="paragraph" w:customStyle="1" w:styleId="9760BFE233807F499D36539A91038276">
    <w:name w:val="9760BFE233807F499D36539A91038276"/>
  </w:style>
  <w:style w:type="paragraph" w:customStyle="1" w:styleId="2B4322579CB5F04BBD2A41DDE35869AE">
    <w:name w:val="2B4322579CB5F04BBD2A41DDE35869AE"/>
  </w:style>
  <w:style w:type="paragraph" w:customStyle="1" w:styleId="EED4340FD711DB44980F165D93CB2E0A">
    <w:name w:val="EED4340FD711DB44980F165D93CB2E0A"/>
  </w:style>
  <w:style w:type="paragraph" w:customStyle="1" w:styleId="48C0BFBCE974AE4BB55F912BF42F3CC1">
    <w:name w:val="48C0BFBCE974AE4BB55F912BF42F3CC1"/>
    <w:rsid w:val="00D64F0E"/>
  </w:style>
  <w:style w:type="paragraph" w:customStyle="1" w:styleId="0B673166467F894E884DF1C870947172">
    <w:name w:val="0B673166467F894E884DF1C870947172"/>
    <w:rsid w:val="00D64F0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134317-EABF-CE49-8BAD-E02197332F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Bold Resume.dotx</Template>
  <TotalTime>1</TotalTime>
  <Pages>1</Pages>
  <Words>402</Words>
  <Characters>2292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Siyang Zhao</dc:creator>
  <cp:keywords/>
  <dc:description/>
  <cp:lastModifiedBy>Siyang Zhao</cp:lastModifiedBy>
  <cp:revision>3</cp:revision>
  <cp:lastPrinted>2016-11-16T04:37:00Z</cp:lastPrinted>
  <dcterms:created xsi:type="dcterms:W3CDTF">2016-11-16T04:37:00Z</dcterms:created>
  <dcterms:modified xsi:type="dcterms:W3CDTF">2016-11-16T04:37:00Z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TF10002018</vt:lpwstr>
  </property>
</Properties>
</file>