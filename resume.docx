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>
      <w:pPr>
        <w:pStyle w:val="Name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77777777" w:rsidR="001436D8" w:rsidRPr="001F3C81" w:rsidRDefault="00CF1440" w:rsidP="00F148D5">
      <w:pPr>
        <w:pStyle w:val="ContactInfo"/>
        <w:spacing w:after="240"/>
        <w:rPr>
          <w:sz w:val="16"/>
          <w:szCs w:val="16"/>
        </w:rPr>
      </w:pPr>
      <w:r w:rsidRPr="001F3C81">
        <w:rPr>
          <w:sz w:val="16"/>
          <w:szCs w:val="16"/>
        </w:rPr>
        <w:t>(+1</w:t>
      </w:r>
      <w:r w:rsidR="00847C21" w:rsidRPr="001F3C81">
        <w:rPr>
          <w:sz w:val="16"/>
          <w:szCs w:val="16"/>
        </w:rPr>
        <w:t xml:space="preserve">) 647-937-5488        </w:t>
      </w:r>
      <w:r w:rsidRPr="001F3C81">
        <w:rPr>
          <w:sz w:val="16"/>
          <w:szCs w:val="16"/>
        </w:rPr>
        <w:t xml:space="preserve">kern_zhao@126.com </w:t>
      </w:r>
      <w:r w:rsidR="00847C21" w:rsidRPr="001F3C81">
        <w:rPr>
          <w:sz w:val="16"/>
          <w:szCs w:val="16"/>
        </w:rPr>
        <w:t xml:space="preserve">    github.com/</w:t>
      </w:r>
      <w:proofErr w:type="spellStart"/>
      <w:r w:rsidR="00847C21" w:rsidRPr="001F3C81">
        <w:rPr>
          <w:sz w:val="16"/>
          <w:szCs w:val="16"/>
        </w:rPr>
        <w:t>zhaosiyang</w:t>
      </w:r>
      <w:proofErr w:type="spellEnd"/>
      <w:r w:rsidR="00847C21" w:rsidRPr="001F3C81">
        <w:rPr>
          <w:sz w:val="16"/>
          <w:szCs w:val="16"/>
        </w:rPr>
        <w:t xml:space="preserve">    zhaosiyang.com</w:t>
      </w:r>
    </w:p>
    <w:p w14:paraId="11EFA309" w14:textId="77777777" w:rsidR="00180B0F" w:rsidRPr="00847C21" w:rsidRDefault="00847C21" w:rsidP="00CA0B7A">
      <w:pPr>
        <w:pStyle w:val="Heading1"/>
        <w:spacing w:before="120" w:after="80"/>
        <w:rPr>
          <w:sz w:val="21"/>
          <w:szCs w:val="21"/>
        </w:rPr>
      </w:pPr>
      <w:r>
        <w:rPr>
          <w:sz w:val="21"/>
          <w:szCs w:val="21"/>
        </w:rPr>
        <w:t>Skills</w:t>
      </w:r>
    </w:p>
    <w:p w14:paraId="24475404" w14:textId="41EC5FBB" w:rsidR="00F061E2" w:rsidRPr="00F148D5" w:rsidRDefault="007818B9" w:rsidP="001F3C81">
      <w:pPr>
        <w:spacing w:after="60" w:line="240" w:lineRule="auto"/>
        <w:rPr>
          <w:color w:val="000000" w:themeColor="text1"/>
          <w:sz w:val="15"/>
          <w:lang w:eastAsia="zh-CN"/>
        </w:rPr>
      </w:pPr>
      <w:r>
        <w:rPr>
          <w:color w:val="000000" w:themeColor="text1"/>
          <w:sz w:val="15"/>
          <w:lang w:eastAsia="zh-CN"/>
        </w:rPr>
        <w:t xml:space="preserve">Java, </w:t>
      </w:r>
      <w:r w:rsidR="00847C21" w:rsidRPr="00F148D5">
        <w:rPr>
          <w:color w:val="000000" w:themeColor="text1"/>
          <w:sz w:val="15"/>
        </w:rPr>
        <w:t xml:space="preserve">Python, C, HTML, CSS, </w:t>
      </w:r>
      <w:r w:rsidR="009759FC" w:rsidRPr="00F148D5">
        <w:rPr>
          <w:color w:val="000000" w:themeColor="text1"/>
          <w:sz w:val="15"/>
        </w:rPr>
        <w:t>JavaScript</w:t>
      </w:r>
      <w:r w:rsidR="00847C21" w:rsidRPr="00F148D5">
        <w:rPr>
          <w:color w:val="000000" w:themeColor="text1"/>
          <w:sz w:val="15"/>
        </w:rPr>
        <w:t>, jQuery,</w:t>
      </w:r>
      <w:r w:rsidR="00F148D5" w:rsidRPr="00F148D5">
        <w:rPr>
          <w:color w:val="000000" w:themeColor="text1"/>
          <w:sz w:val="15"/>
        </w:rPr>
        <w:t xml:space="preserve"> </w:t>
      </w:r>
      <w:proofErr w:type="spellStart"/>
      <w:r w:rsidR="00F148D5" w:rsidRPr="00F148D5">
        <w:rPr>
          <w:color w:val="000000" w:themeColor="text1"/>
          <w:sz w:val="15"/>
        </w:rPr>
        <w:t>AngularJS</w:t>
      </w:r>
      <w:proofErr w:type="spellEnd"/>
      <w:r w:rsidR="00F148D5" w:rsidRPr="00F148D5">
        <w:rPr>
          <w:color w:val="000000" w:themeColor="text1"/>
          <w:sz w:val="15"/>
        </w:rPr>
        <w:t xml:space="preserve">, </w:t>
      </w:r>
      <w:proofErr w:type="spellStart"/>
      <w:r w:rsidR="00F148D5" w:rsidRPr="00F148D5">
        <w:rPr>
          <w:color w:val="000000" w:themeColor="text1"/>
          <w:sz w:val="15"/>
        </w:rPr>
        <w:t>MongoDB</w:t>
      </w:r>
      <w:proofErr w:type="spellEnd"/>
      <w:r w:rsidR="00F148D5" w:rsidRPr="00F148D5">
        <w:rPr>
          <w:color w:val="000000" w:themeColor="text1"/>
          <w:sz w:val="15"/>
        </w:rPr>
        <w:t xml:space="preserve">, </w:t>
      </w:r>
      <w:proofErr w:type="spellStart"/>
      <w:r w:rsidR="00F148D5" w:rsidRPr="00F148D5">
        <w:rPr>
          <w:color w:val="000000" w:themeColor="text1"/>
          <w:sz w:val="15"/>
        </w:rPr>
        <w:t>NodeJS</w:t>
      </w:r>
      <w:proofErr w:type="spellEnd"/>
      <w:r w:rsidR="00F148D5" w:rsidRPr="00F148D5">
        <w:rPr>
          <w:color w:val="000000" w:themeColor="text1"/>
          <w:sz w:val="15"/>
          <w:lang w:eastAsia="zh-CN"/>
        </w:rPr>
        <w:t>,</w:t>
      </w:r>
      <w:r>
        <w:rPr>
          <w:color w:val="000000" w:themeColor="text1"/>
          <w:sz w:val="15"/>
          <w:lang w:eastAsia="zh-CN"/>
        </w:rPr>
        <w:t xml:space="preserve"> AWS,</w:t>
      </w:r>
      <w:r w:rsidR="00F061E2" w:rsidRPr="00F148D5">
        <w:rPr>
          <w:color w:val="000000" w:themeColor="text1"/>
          <w:sz w:val="15"/>
        </w:rPr>
        <w:t xml:space="preserve"> </w:t>
      </w:r>
      <w:r w:rsidR="00847C21" w:rsidRPr="00F148D5">
        <w:rPr>
          <w:color w:val="000000" w:themeColor="text1"/>
          <w:sz w:val="15"/>
        </w:rPr>
        <w:t xml:space="preserve">Google App Engine, </w:t>
      </w:r>
      <w:r>
        <w:rPr>
          <w:color w:val="000000" w:themeColor="text1"/>
          <w:sz w:val="15"/>
          <w:lang w:eastAsia="zh-CN"/>
        </w:rPr>
        <w:t>Android</w:t>
      </w:r>
      <w:r w:rsidR="00847C21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SQL</w:t>
      </w:r>
      <w:r w:rsidR="00F148D5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Web security</w:t>
      </w:r>
      <w:r w:rsidR="007D3767">
        <w:rPr>
          <w:color w:val="000000" w:themeColor="text1"/>
          <w:sz w:val="15"/>
        </w:rPr>
        <w:t xml:space="preserve">, </w:t>
      </w:r>
      <w:r>
        <w:rPr>
          <w:color w:val="000000" w:themeColor="text1"/>
          <w:sz w:val="15"/>
          <w:lang w:eastAsia="zh-CN"/>
        </w:rPr>
        <w:t xml:space="preserve">Machine </w:t>
      </w:r>
      <w:proofErr w:type="gramStart"/>
      <w:r>
        <w:rPr>
          <w:color w:val="000000" w:themeColor="text1"/>
          <w:sz w:val="15"/>
          <w:lang w:eastAsia="zh-CN"/>
        </w:rPr>
        <w:t>Learning</w:t>
      </w:r>
      <w:r w:rsidR="007D3767">
        <w:rPr>
          <w:color w:val="000000" w:themeColor="text1"/>
          <w:sz w:val="15"/>
        </w:rPr>
        <w:t>(</w:t>
      </w:r>
      <w:proofErr w:type="gramEnd"/>
      <w:r w:rsidR="007D3767">
        <w:rPr>
          <w:color w:val="000000" w:themeColor="text1"/>
          <w:sz w:val="15"/>
        </w:rPr>
        <w:t xml:space="preserve">in </w:t>
      </w:r>
      <w:proofErr w:type="spellStart"/>
      <w:r w:rsidR="007D3767">
        <w:rPr>
          <w:color w:val="000000" w:themeColor="text1"/>
          <w:sz w:val="15"/>
        </w:rPr>
        <w:t>porgress</w:t>
      </w:r>
      <w:proofErr w:type="spellEnd"/>
      <w:r w:rsidR="007D3767">
        <w:rPr>
          <w:color w:val="000000" w:themeColor="text1"/>
          <w:sz w:val="15"/>
        </w:rPr>
        <w:t>)</w:t>
      </w:r>
    </w:p>
    <w:p w14:paraId="4EB69C5B" w14:textId="2269B0A1" w:rsidR="003D73FC" w:rsidRPr="00CA0B7A" w:rsidRDefault="00847C21" w:rsidP="00CA0B7A">
      <w:pPr>
        <w:pStyle w:val="Heading1"/>
        <w:spacing w:before="120" w:after="80"/>
        <w:rPr>
          <w:sz w:val="18"/>
          <w:szCs w:val="21"/>
        </w:rPr>
      </w:pPr>
      <w:r w:rsidRPr="00847C21">
        <w:rPr>
          <w:sz w:val="21"/>
          <w:szCs w:val="21"/>
        </w:rPr>
        <w:t>Projects</w:t>
      </w:r>
      <w:r w:rsidR="00FE668B" w:rsidRPr="001F3C81">
        <w:rPr>
          <w:sz w:val="18"/>
          <w:szCs w:val="21"/>
        </w:rPr>
        <w:t xml:space="preserve"> </w:t>
      </w:r>
    </w:p>
    <w:p w14:paraId="2421579C" w14:textId="2E2ACADF" w:rsidR="007818B9" w:rsidRDefault="007818B9" w:rsidP="00C5545A">
      <w:pPr>
        <w:spacing w:after="60" w:line="240" w:lineRule="auto"/>
        <w:rPr>
          <w:sz w:val="13"/>
          <w:lang w:eastAsia="zh-CN"/>
        </w:rPr>
      </w:pPr>
      <w:proofErr w:type="spellStart"/>
      <w:r>
        <w:rPr>
          <w:color w:val="000000" w:themeColor="text1"/>
          <w:sz w:val="18"/>
          <w:lang w:eastAsia="zh-CN"/>
        </w:rPr>
        <w:t>PracticeCactus</w:t>
      </w:r>
      <w:proofErr w:type="spellEnd"/>
      <w:r>
        <w:rPr>
          <w:color w:val="000000" w:themeColor="text1"/>
          <w:sz w:val="18"/>
          <w:lang w:eastAsia="zh-CN"/>
        </w:rPr>
        <w:t xml:space="preserve"> </w:t>
      </w:r>
      <w:r w:rsidRPr="007818B9">
        <w:rPr>
          <w:sz w:val="13"/>
        </w:rPr>
        <w:t>Jul 2016 - Present</w:t>
      </w:r>
    </w:p>
    <w:p w14:paraId="7E76425D" w14:textId="1C4B61F2" w:rsidR="007818B9" w:rsidRPr="007818B9" w:rsidRDefault="007818B9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A</w:t>
      </w:r>
      <w:r>
        <w:rPr>
          <w:sz w:val="16"/>
          <w:lang w:eastAsia="zh-CN"/>
        </w:rPr>
        <w:t>n</w:t>
      </w:r>
      <w:r>
        <w:rPr>
          <w:sz w:val="16"/>
        </w:rPr>
        <w:t xml:space="preserve"> Android and</w:t>
      </w:r>
      <w:r>
        <w:rPr>
          <w:sz w:val="16"/>
          <w:lang w:eastAsia="zh-CN"/>
        </w:rPr>
        <w:t xml:space="preserve"> Web app aiming to help piano teachers manage their students and track progress</w:t>
      </w:r>
      <w:r>
        <w:rPr>
          <w:sz w:val="16"/>
        </w:rPr>
        <w:t xml:space="preserve"> </w:t>
      </w:r>
    </w:p>
    <w:p w14:paraId="69516123" w14:textId="0F8C35E8" w:rsidR="003D73FC" w:rsidRDefault="003D73FC" w:rsidP="00C5545A">
      <w:pPr>
        <w:spacing w:after="60" w:line="240" w:lineRule="auto"/>
        <w:rPr>
          <w:sz w:val="13"/>
        </w:rPr>
      </w:pPr>
      <w:proofErr w:type="spellStart"/>
      <w:r>
        <w:rPr>
          <w:color w:val="000000" w:themeColor="text1"/>
          <w:sz w:val="18"/>
          <w:lang w:eastAsia="zh-CN"/>
        </w:rPr>
        <w:t>SharedTunes</w:t>
      </w:r>
      <w:proofErr w:type="spellEnd"/>
      <w:r>
        <w:rPr>
          <w:color w:val="000000" w:themeColor="text1"/>
          <w:sz w:val="18"/>
          <w:lang w:eastAsia="zh-CN"/>
        </w:rPr>
        <w:t xml:space="preserve"> </w:t>
      </w:r>
      <w:r w:rsidRPr="003D73FC">
        <w:rPr>
          <w:sz w:val="13"/>
        </w:rPr>
        <w:t>May 2016</w:t>
      </w:r>
      <w:r>
        <w:rPr>
          <w:sz w:val="13"/>
        </w:rPr>
        <w:t xml:space="preserve"> - Present</w:t>
      </w:r>
    </w:p>
    <w:p w14:paraId="65F318EB" w14:textId="77777777" w:rsidR="003D73FC" w:rsidRDefault="003D73FC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3D73FC">
        <w:rPr>
          <w:sz w:val="16"/>
        </w:rPr>
        <w:t>Web Application aiming at help people share pronunciations (especially human names, places, and those which are difficult to find in a regular dictionary)</w:t>
      </w:r>
    </w:p>
    <w:p w14:paraId="51726BEA" w14:textId="00CB4A6E" w:rsidR="003D73FC" w:rsidRPr="003D73FC" w:rsidRDefault="003D73FC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Built Google Chrome </w:t>
      </w:r>
      <w:r w:rsidR="007818B9">
        <w:rPr>
          <w:sz w:val="16"/>
        </w:rPr>
        <w:t>extensions</w:t>
      </w:r>
      <w:r>
        <w:rPr>
          <w:sz w:val="16"/>
        </w:rPr>
        <w:t xml:space="preserve"> and developer API</w:t>
      </w:r>
      <w:r w:rsidRPr="003D73FC">
        <w:rPr>
          <w:sz w:val="13"/>
        </w:rPr>
        <w:t xml:space="preserve"> </w:t>
      </w:r>
    </w:p>
    <w:p w14:paraId="29386138" w14:textId="650B24BE" w:rsidR="00F148D5" w:rsidRDefault="00F148D5" w:rsidP="00C5545A">
      <w:pPr>
        <w:spacing w:after="60" w:line="240" w:lineRule="auto"/>
        <w:rPr>
          <w:color w:val="000000" w:themeColor="text1"/>
          <w:sz w:val="18"/>
          <w:lang w:eastAsia="zh-CN"/>
        </w:rPr>
      </w:pPr>
      <w:proofErr w:type="spellStart"/>
      <w:r>
        <w:rPr>
          <w:color w:val="000000" w:themeColor="text1"/>
          <w:sz w:val="18"/>
          <w:lang w:eastAsia="zh-CN"/>
        </w:rPr>
        <w:t>OnMyFeet</w:t>
      </w:r>
      <w:proofErr w:type="spellEnd"/>
      <w:r w:rsidR="009B7C57">
        <w:rPr>
          <w:color w:val="000000" w:themeColor="text1"/>
          <w:sz w:val="18"/>
          <w:lang w:eastAsia="zh-CN"/>
        </w:rPr>
        <w:t xml:space="preserve"> </w:t>
      </w:r>
      <w:r w:rsidR="009B7C57" w:rsidRPr="009B7C57">
        <w:rPr>
          <w:sz w:val="13"/>
        </w:rPr>
        <w:t xml:space="preserve">Jan </w:t>
      </w:r>
      <w:r w:rsidR="009B7C57">
        <w:rPr>
          <w:sz w:val="13"/>
        </w:rPr>
        <w:t>2016</w:t>
      </w:r>
      <w:r w:rsidR="009B7C57" w:rsidRPr="009B7C57">
        <w:rPr>
          <w:sz w:val="13"/>
        </w:rPr>
        <w:t xml:space="preserve"> - present</w:t>
      </w:r>
    </w:p>
    <w:p w14:paraId="5AB49406" w14:textId="54F0044F" w:rsidR="009B7C57" w:rsidRDefault="009A3B81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Cooperated with </w:t>
      </w:r>
      <w:proofErr w:type="spellStart"/>
      <w:r>
        <w:rPr>
          <w:sz w:val="16"/>
        </w:rPr>
        <w:t>SickK</w:t>
      </w:r>
      <w:r w:rsidR="009B7C57" w:rsidRPr="009B7C57">
        <w:rPr>
          <w:sz w:val="16"/>
        </w:rPr>
        <w:t>ids</w:t>
      </w:r>
      <w:proofErr w:type="spellEnd"/>
      <w:r w:rsidR="009B7C57" w:rsidRPr="009B7C57">
        <w:rPr>
          <w:sz w:val="16"/>
        </w:rPr>
        <w:t xml:space="preserve"> Hospital</w:t>
      </w:r>
      <w:r w:rsidR="009B7C57">
        <w:rPr>
          <w:sz w:val="16"/>
        </w:rPr>
        <w:t xml:space="preserve"> and will be put into practical use in summer 2016</w:t>
      </w:r>
    </w:p>
    <w:p w14:paraId="4F88688B" w14:textId="5D1FC579" w:rsidR="009B7C57" w:rsidRDefault="009B7C57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rFonts w:hint="eastAsia"/>
          <w:sz w:val="16"/>
        </w:rPr>
        <w:t>iOS</w:t>
      </w:r>
      <w:r>
        <w:rPr>
          <w:sz w:val="16"/>
        </w:rPr>
        <w:t>-</w:t>
      </w:r>
      <w:r>
        <w:rPr>
          <w:rFonts w:hint="eastAsia"/>
          <w:sz w:val="16"/>
        </w:rPr>
        <w:t xml:space="preserve"> and Web</w:t>
      </w:r>
      <w:r>
        <w:rPr>
          <w:sz w:val="16"/>
        </w:rPr>
        <w:t>-based app with the aim of engaging patient into actively performing therapy and easing therapist’</w:t>
      </w:r>
      <w:r>
        <w:rPr>
          <w:rFonts w:hint="eastAsia"/>
          <w:sz w:val="16"/>
        </w:rPr>
        <w:t>s management</w:t>
      </w:r>
    </w:p>
    <w:p w14:paraId="6FD19E07" w14:textId="3B694AC1" w:rsidR="0078276B" w:rsidRDefault="0078276B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  <w:lang w:eastAsia="zh-CN"/>
        </w:rPr>
        <w:t xml:space="preserve">Take a look at the web portal(username and password are both </w:t>
      </w:r>
      <w:proofErr w:type="spellStart"/>
      <w:r>
        <w:rPr>
          <w:sz w:val="16"/>
          <w:lang w:eastAsia="zh-CN"/>
        </w:rPr>
        <w:t>zzzzz</w:t>
      </w:r>
      <w:proofErr w:type="spellEnd"/>
      <w:r>
        <w:rPr>
          <w:sz w:val="16"/>
          <w:lang w:eastAsia="zh-CN"/>
        </w:rPr>
        <w:t xml:space="preserve">): </w:t>
      </w:r>
      <w:hyperlink r:id="rId8" w:history="1">
        <w:r>
          <w:rPr>
            <w:rStyle w:val="Hyperlink"/>
            <w:sz w:val="16"/>
            <w:lang w:eastAsia="zh-CN"/>
          </w:rPr>
          <w:t>http://do.zhaosiyang.com:8090/</w:t>
        </w:r>
      </w:hyperlink>
    </w:p>
    <w:p w14:paraId="6CB1A0C5" w14:textId="73941E3E" w:rsidR="003D73FC" w:rsidRPr="003D73FC" w:rsidRDefault="0078276B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Final project video:  </w:t>
      </w:r>
      <w:hyperlink r:id="rId9" w:history="1">
        <w:r w:rsidR="003D73FC" w:rsidRPr="003D73FC">
          <w:rPr>
            <w:rStyle w:val="Hyperlink"/>
            <w:sz w:val="16"/>
          </w:rPr>
          <w:t>https://www.youtube.com/watch?v=iryJgT5yhSU</w:t>
        </w:r>
      </w:hyperlink>
    </w:p>
    <w:p w14:paraId="3B4355C3" w14:textId="7CC36A4A" w:rsidR="00180B0F" w:rsidRPr="00284295" w:rsidRDefault="0078276B" w:rsidP="00C5545A">
      <w:pPr>
        <w:spacing w:after="60" w:line="240" w:lineRule="auto"/>
        <w:rPr>
          <w:color w:val="000000" w:themeColor="text1"/>
          <w:sz w:val="21"/>
        </w:rPr>
      </w:pPr>
      <w:r>
        <w:rPr>
          <w:color w:val="000000" w:themeColor="text1"/>
          <w:sz w:val="18"/>
        </w:rPr>
        <w:t>Course</w:t>
      </w:r>
      <w:r w:rsidR="009759FC" w:rsidRPr="00F148D5">
        <w:rPr>
          <w:color w:val="000000" w:themeColor="text1"/>
          <w:sz w:val="18"/>
        </w:rPr>
        <w:t xml:space="preserve"> Management System for Tutor </w:t>
      </w:r>
      <w:r w:rsidR="009759FC" w:rsidRPr="001F3C81">
        <w:rPr>
          <w:color w:val="000000" w:themeColor="text1"/>
          <w:sz w:val="15"/>
        </w:rPr>
        <w:t>(</w:t>
      </w:r>
      <w:hyperlink r:id="rId10" w:history="1">
        <w:r w:rsidR="00284295" w:rsidRPr="001F3C81">
          <w:rPr>
            <w:rStyle w:val="Hyperlink"/>
            <w:sz w:val="15"/>
          </w:rPr>
          <w:t>http://studyroom.zhaosiyang.com</w:t>
        </w:r>
      </w:hyperlink>
      <w:r w:rsidR="009759FC" w:rsidRPr="001F3C81">
        <w:rPr>
          <w:color w:val="000000" w:themeColor="text1"/>
          <w:sz w:val="15"/>
        </w:rPr>
        <w:t>)</w:t>
      </w:r>
    </w:p>
    <w:p w14:paraId="213DDCD4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Help a tutor to manage his courses and students online (about 30 students using)</w:t>
      </w:r>
    </w:p>
    <w:p w14:paraId="5D4D7353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Safe authentication, built on Google App Engine</w:t>
      </w:r>
    </w:p>
    <w:p w14:paraId="7F4E2DD6" w14:textId="77777777" w:rsidR="00284295" w:rsidRDefault="00284295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TA Helper </w:t>
      </w:r>
      <w:r w:rsidRPr="001F3C81">
        <w:rPr>
          <w:color w:val="000000" w:themeColor="text1"/>
          <w:sz w:val="15"/>
        </w:rPr>
        <w:t>(</w:t>
      </w:r>
      <w:hyperlink r:id="rId11" w:history="1">
        <w:r w:rsidRPr="001F3C81">
          <w:rPr>
            <w:rStyle w:val="Hyperlink"/>
            <w:sz w:val="15"/>
          </w:rPr>
          <w:t>http://ta-helper.zhaosiyang.com</w:t>
        </w:r>
      </w:hyperlink>
      <w:r w:rsidRPr="001F3C81">
        <w:rPr>
          <w:color w:val="000000" w:themeColor="text1"/>
          <w:sz w:val="15"/>
        </w:rPr>
        <w:t>)</w:t>
      </w:r>
    </w:p>
    <w:p w14:paraId="75416027" w14:textId="77777777" w:rsidR="00284295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Real-time queueing system helping teaching assistants handle students’ requests online</w:t>
      </w:r>
    </w:p>
    <w:p w14:paraId="6812AA48" w14:textId="77777777" w:rsidR="004D3D8F" w:rsidRPr="001F3C81" w:rsidRDefault="004D3D8F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TA page and students page work simultaneously to make the lab session more efficient </w:t>
      </w:r>
    </w:p>
    <w:p w14:paraId="68593416" w14:textId="77777777" w:rsidR="00C5545A" w:rsidRDefault="00C5545A" w:rsidP="00C5545A">
      <w:pPr>
        <w:spacing w:after="60" w:line="240" w:lineRule="auto"/>
        <w:rPr>
          <w:color w:val="000000" w:themeColor="text1"/>
        </w:rPr>
      </w:pPr>
      <w:r w:rsidRPr="00F148D5">
        <w:rPr>
          <w:color w:val="000000" w:themeColor="text1"/>
          <w:sz w:val="18"/>
        </w:rPr>
        <w:t xml:space="preserve">My Personal Website </w:t>
      </w:r>
      <w:r>
        <w:rPr>
          <w:color w:val="000000" w:themeColor="text1"/>
          <w:sz w:val="15"/>
        </w:rPr>
        <w:t>(</w:t>
      </w:r>
      <w:hyperlink r:id="rId12" w:history="1">
        <w:r w:rsidRPr="00C5545A">
          <w:rPr>
            <w:rStyle w:val="Hyperlink"/>
            <w:sz w:val="15"/>
          </w:rPr>
          <w:t>http://zhaosiyang.com</w:t>
        </w:r>
      </w:hyperlink>
      <w:r>
        <w:rPr>
          <w:color w:val="000000" w:themeColor="text1"/>
          <w:sz w:val="15"/>
        </w:rPr>
        <w:t>)</w:t>
      </w:r>
    </w:p>
    <w:p w14:paraId="41301DEA" w14:textId="77777777" w:rsidR="00C5545A" w:rsidRPr="00C5545A" w:rsidRDefault="00C5545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C5545A">
        <w:rPr>
          <w:sz w:val="16"/>
        </w:rPr>
        <w:t>Check my personal website for more information about me</w:t>
      </w:r>
    </w:p>
    <w:p w14:paraId="6DF85F64" w14:textId="77777777" w:rsidR="00284295" w:rsidRPr="00473462" w:rsidRDefault="00284295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>Research On Multi-Channel Payment System for Vending Machines</w:t>
      </w:r>
      <w:r w:rsidR="00473462" w:rsidRPr="00F148D5">
        <w:rPr>
          <w:color w:val="000000" w:themeColor="text1"/>
          <w:sz w:val="18"/>
        </w:rPr>
        <w:t xml:space="preserve"> </w:t>
      </w:r>
      <w:r w:rsidR="00473462" w:rsidRPr="001F3C81">
        <w:rPr>
          <w:sz w:val="13"/>
        </w:rPr>
        <w:t>Dec 2014 – May 2015</w:t>
      </w:r>
      <w:r w:rsidR="00473462" w:rsidRPr="00473462">
        <w:rPr>
          <w:color w:val="000000" w:themeColor="text1"/>
          <w:sz w:val="21"/>
        </w:rPr>
        <w:t xml:space="preserve"> </w:t>
      </w:r>
    </w:p>
    <w:p w14:paraId="6C7060CF" w14:textId="77777777" w:rsidR="00473462" w:rsidRPr="001F3C81" w:rsidRDefault="00473462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Realized purchasing from vending machines with student card</w:t>
      </w:r>
    </w:p>
    <w:p w14:paraId="72DBE7D7" w14:textId="18AC3CF4" w:rsidR="008642E4" w:rsidRPr="008642E4" w:rsidRDefault="00473462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Awarded Best Thesis/Design of Zhejiang University 2015 (top 10%)</w:t>
      </w:r>
    </w:p>
    <w:p w14:paraId="003E6E44" w14:textId="77777777" w:rsidR="00180B0F" w:rsidRDefault="00847C21" w:rsidP="00CA0B7A">
      <w:pPr>
        <w:pStyle w:val="Heading1"/>
        <w:spacing w:before="120" w:after="80"/>
      </w:pPr>
      <w:r>
        <w:rPr>
          <w:sz w:val="21"/>
        </w:rPr>
        <w:t>Work Experience</w:t>
      </w:r>
    </w:p>
    <w:p w14:paraId="7618D2D5" w14:textId="576134EA" w:rsidR="000A325F" w:rsidRDefault="000A325F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Easy4.0 Education Inc.</w:t>
      </w:r>
      <w:r w:rsidR="001F3C81" w:rsidRPr="00F148D5">
        <w:rPr>
          <w:color w:val="000000" w:themeColor="text1"/>
          <w:sz w:val="18"/>
        </w:rPr>
        <w:t xml:space="preserve"> </w:t>
      </w:r>
      <w:r w:rsidR="007818B9">
        <w:rPr>
          <w:sz w:val="16"/>
        </w:rPr>
        <w:t>Web D</w:t>
      </w:r>
      <w:r w:rsidR="007D3767">
        <w:rPr>
          <w:sz w:val="16"/>
        </w:rPr>
        <w:t>eveloper</w:t>
      </w:r>
      <w:r w:rsidR="009759FC">
        <w:rPr>
          <w:sz w:val="16"/>
        </w:rPr>
        <w:t xml:space="preserve"> | </w:t>
      </w:r>
      <w:r w:rsidR="007D3767">
        <w:rPr>
          <w:sz w:val="16"/>
        </w:rPr>
        <w:t>May</w:t>
      </w:r>
      <w:r w:rsidR="009759FC">
        <w:rPr>
          <w:sz w:val="16"/>
        </w:rPr>
        <w:t xml:space="preserve"> 2016 – Present </w:t>
      </w:r>
    </w:p>
    <w:p w14:paraId="315D350F" w14:textId="4737DE48" w:rsidR="00180B0F" w:rsidRDefault="007D3767" w:rsidP="001F3C81">
      <w:pPr>
        <w:pStyle w:val="ListBullet"/>
        <w:spacing w:after="60" w:line="240" w:lineRule="auto"/>
        <w:ind w:left="215" w:hanging="215"/>
        <w:rPr>
          <w:sz w:val="16"/>
        </w:rPr>
      </w:pPr>
      <w:r>
        <w:rPr>
          <w:sz w:val="16"/>
        </w:rPr>
        <w:t xml:space="preserve">Developed company website, course register and management </w:t>
      </w:r>
      <w:r w:rsidR="007818B9">
        <w:rPr>
          <w:sz w:val="16"/>
          <w:lang w:eastAsia="zh-CN"/>
        </w:rPr>
        <w:t>system/</w:t>
      </w:r>
      <w:r>
        <w:rPr>
          <w:sz w:val="16"/>
        </w:rPr>
        <w:t>admin web portal</w:t>
      </w:r>
      <w:r w:rsidRPr="007D3767">
        <w:rPr>
          <w:sz w:val="16"/>
        </w:rPr>
        <w:t xml:space="preserve"> </w:t>
      </w:r>
      <w:r w:rsidR="000A325F" w:rsidRPr="007D3767">
        <w:rPr>
          <w:sz w:val="16"/>
        </w:rPr>
        <w:t xml:space="preserve"> </w:t>
      </w:r>
    </w:p>
    <w:p w14:paraId="5FC95617" w14:textId="77777777" w:rsidR="000A325F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University of Toronto</w:t>
      </w:r>
      <w:r w:rsidR="001F3C81" w:rsidRPr="00F148D5">
        <w:rPr>
          <w:color w:val="000000" w:themeColor="text1"/>
          <w:sz w:val="18"/>
        </w:rPr>
        <w:t xml:space="preserve"> </w:t>
      </w:r>
      <w:r w:rsidRPr="009759FC">
        <w:rPr>
          <w:sz w:val="16"/>
        </w:rPr>
        <w:t>Teaching Assistant</w:t>
      </w:r>
      <w:r>
        <w:rPr>
          <w:sz w:val="16"/>
        </w:rPr>
        <w:t xml:space="preserve"> | Jan 2016 – Present </w:t>
      </w:r>
    </w:p>
    <w:p w14:paraId="233BBF4F" w14:textId="4903F616" w:rsidR="00CA0B7A" w:rsidRDefault="009759FC" w:rsidP="00AC07A7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Teaching CSC108 Introduction to Computer Programming (Python)</w:t>
      </w:r>
    </w:p>
    <w:p w14:paraId="201A15DD" w14:textId="77777777" w:rsidR="00CA0B7A" w:rsidRPr="001F3C81" w:rsidRDefault="000C3C2C" w:rsidP="00CA0B7A">
      <w:pPr>
        <w:pStyle w:val="Heading1"/>
        <w:spacing w:before="120" w:after="80"/>
        <w:rPr>
          <w:sz w:val="18"/>
        </w:rPr>
      </w:pPr>
      <w:sdt>
        <w:sdt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847C21">
            <w:rPr>
              <w:sz w:val="21"/>
              <w:szCs w:val="21"/>
            </w:rPr>
            <w:t>Education</w:t>
          </w:r>
        </w:sdtContent>
      </w:sdt>
    </w:p>
    <w:p w14:paraId="23C585A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University of Toronto </w:t>
      </w:r>
      <w:r w:rsidRPr="00F061E2">
        <w:rPr>
          <w:sz w:val="16"/>
        </w:rPr>
        <w:t>Master of Engineering – Computer Engineering | Sep 2015 – May 2017</w:t>
      </w:r>
    </w:p>
    <w:p w14:paraId="6BA4D3EB" w14:textId="77777777" w:rsidR="00CA0B7A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Concentration o</w:t>
      </w:r>
      <w:r w:rsidRPr="001F3C81">
        <w:rPr>
          <w:sz w:val="16"/>
        </w:rPr>
        <w:t>n web technology</w:t>
      </w:r>
    </w:p>
    <w:p w14:paraId="2D62DB6E" w14:textId="2FAE543A" w:rsidR="00CA0B7A" w:rsidRPr="0078276B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Related Courses: CSC309 Programming on the Web (A-); ECE1778 Creative Mobile Apps for Mobile Devices (A)</w:t>
      </w:r>
      <w:r w:rsidR="007818B9">
        <w:rPr>
          <w:sz w:val="16"/>
          <w:lang w:eastAsia="zh-CN"/>
        </w:rPr>
        <w:t xml:space="preserve">; CSC2515 Machine Learning </w:t>
      </w:r>
      <w:bookmarkStart w:id="0" w:name="_GoBack"/>
      <w:bookmarkEnd w:id="0"/>
      <w:r w:rsidR="007818B9">
        <w:rPr>
          <w:sz w:val="16"/>
          <w:lang w:eastAsia="zh-CN"/>
        </w:rPr>
        <w:t>(In progress); ECE1779 Intro to Cloud Computing (TODO)</w:t>
      </w:r>
    </w:p>
    <w:p w14:paraId="4488C49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Zhejiang University </w:t>
      </w:r>
      <w:r w:rsidRPr="00F061E2">
        <w:rPr>
          <w:sz w:val="16"/>
        </w:rPr>
        <w:t>Bachelor of Engineering – Electrical Engineering and Automation | Sep 2011 – Jun 2015</w:t>
      </w:r>
    </w:p>
    <w:p w14:paraId="4DEA55C1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GPA 3.8 out of 4.0</w:t>
      </w:r>
    </w:p>
    <w:p w14:paraId="31E8ADD9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 xml:space="preserve">Selected for Chu </w:t>
      </w:r>
      <w:proofErr w:type="spellStart"/>
      <w:r w:rsidRPr="001F3C81">
        <w:rPr>
          <w:sz w:val="16"/>
        </w:rPr>
        <w:t>Ko</w:t>
      </w:r>
      <w:proofErr w:type="spellEnd"/>
      <w:r w:rsidRPr="001F3C81">
        <w:rPr>
          <w:sz w:val="16"/>
        </w:rPr>
        <w:t xml:space="preserve"> Chen Honors College (top 5%) and graduated with honor degree.</w:t>
      </w:r>
    </w:p>
    <w:p w14:paraId="4662246A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Best thesis awards (top 10%) and multiple scholarships</w:t>
      </w:r>
    </w:p>
    <w:p w14:paraId="3E1BD465" w14:textId="77777777" w:rsidR="00CA0B7A" w:rsidRDefault="00CA0B7A" w:rsidP="00CA0B7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University of Western Australia </w:t>
      </w:r>
      <w:r w:rsidRPr="000A325F">
        <w:rPr>
          <w:sz w:val="16"/>
        </w:rPr>
        <w:t>exchange program</w:t>
      </w:r>
      <w:r>
        <w:rPr>
          <w:sz w:val="16"/>
        </w:rPr>
        <w:t xml:space="preserve"> | Jul 2014 – Nov 2014</w:t>
      </w:r>
    </w:p>
    <w:p w14:paraId="380482C8" w14:textId="5E2C0CFF" w:rsidR="00CA0B7A" w:rsidRPr="00CA0B7A" w:rsidRDefault="00CA0B7A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On-line School </w:t>
      </w:r>
      <w:proofErr w:type="spellStart"/>
      <w:r>
        <w:rPr>
          <w:sz w:val="16"/>
        </w:rPr>
        <w:t>Udacity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</w:t>
      </w:r>
      <w:r w:rsidRPr="000A325F">
        <w:rPr>
          <w:sz w:val="16"/>
        </w:rPr>
        <w:t>henewboston</w:t>
      </w:r>
      <w:proofErr w:type="spellEnd"/>
      <w:r w:rsidRPr="000A325F">
        <w:rPr>
          <w:sz w:val="16"/>
        </w:rPr>
        <w:t xml:space="preserve">, </w:t>
      </w:r>
      <w:proofErr w:type="spellStart"/>
      <w:r w:rsidRPr="000A325F">
        <w:rPr>
          <w:sz w:val="16"/>
        </w:rPr>
        <w:t>Udemy</w:t>
      </w:r>
      <w:proofErr w:type="spellEnd"/>
    </w:p>
    <w:sectPr w:rsidR="00CA0B7A" w:rsidRPr="00CA0B7A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B49BA" w14:textId="77777777" w:rsidR="000C3C2C" w:rsidRDefault="000C3C2C">
      <w:r>
        <w:separator/>
      </w:r>
    </w:p>
  </w:endnote>
  <w:endnote w:type="continuationSeparator" w:id="0">
    <w:p w14:paraId="1F47F3BF" w14:textId="77777777" w:rsidR="000C3C2C" w:rsidRDefault="000C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818B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28E30" w14:textId="77777777" w:rsidR="000C3C2C" w:rsidRDefault="000C3C2C">
      <w:r>
        <w:separator/>
      </w:r>
    </w:p>
  </w:footnote>
  <w:footnote w:type="continuationSeparator" w:id="0">
    <w:p w14:paraId="076CD140" w14:textId="77777777" w:rsidR="000C3C2C" w:rsidRDefault="000C3C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3ABA6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106753"/>
    <w:rsid w:val="001436D8"/>
    <w:rsid w:val="00180B0F"/>
    <w:rsid w:val="001F3C81"/>
    <w:rsid w:val="00284295"/>
    <w:rsid w:val="003D73FC"/>
    <w:rsid w:val="00473462"/>
    <w:rsid w:val="004D3D8F"/>
    <w:rsid w:val="00653EF0"/>
    <w:rsid w:val="007818B9"/>
    <w:rsid w:val="0078276B"/>
    <w:rsid w:val="007D279C"/>
    <w:rsid w:val="007D3767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5545A"/>
    <w:rsid w:val="00CA0B7A"/>
    <w:rsid w:val="00CF1440"/>
    <w:rsid w:val="00D55103"/>
    <w:rsid w:val="00DD54C5"/>
    <w:rsid w:val="00EF07AB"/>
    <w:rsid w:val="00F061E2"/>
    <w:rsid w:val="00F148D5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a-helper.zhaosiyang.com/" TargetMode="External"/><Relationship Id="rId12" Type="http://schemas.openxmlformats.org/officeDocument/2006/relationships/hyperlink" Target="http://zhaosiyang.com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.zhaosiyang.com:8090/" TargetMode="External"/><Relationship Id="rId9" Type="http://schemas.openxmlformats.org/officeDocument/2006/relationships/hyperlink" Target="https://www.youtube.com/watch?v=iryJgT5yhSU" TargetMode="External"/><Relationship Id="rId10" Type="http://schemas.openxmlformats.org/officeDocument/2006/relationships/hyperlink" Target="http://studyroom.zhaosiyang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293858"/>
    <w:rsid w:val="003F7436"/>
    <w:rsid w:val="0040178B"/>
    <w:rsid w:val="005B7BEB"/>
    <w:rsid w:val="006B7801"/>
    <w:rsid w:val="00D64F0E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EF704-5145-E84D-8F99-EBF10DCF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60</TotalTime>
  <Pages>1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6</cp:revision>
  <dcterms:created xsi:type="dcterms:W3CDTF">2016-03-26T02:23:00Z</dcterms:created>
  <dcterms:modified xsi:type="dcterms:W3CDTF">2016-09-18T16:05:00Z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